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850AA" w14:textId="78BF11F9" w:rsidR="00F45096" w:rsidRPr="004C7AE4" w:rsidRDefault="004C7AE4" w:rsidP="004C7AE4">
      <w:pPr>
        <w:spacing w:before="0" w:after="0"/>
        <w:ind w:left="1680" w:hanging="1680"/>
        <w:rPr>
          <w:rFonts w:ascii="AppleSDGothicNeoM00" w:eastAsia="AppleSDGothicNeoM00" w:hAnsi="AppleSDGothicNeoM00"/>
          <w:b/>
          <w:sz w:val="48"/>
          <w:szCs w:val="48"/>
        </w:rPr>
      </w:pPr>
      <w:r w:rsidRPr="004C7AE4">
        <w:rPr>
          <w:rFonts w:ascii="AppleSDGothicNeoM00" w:eastAsia="AppleSDGothicNeoM00" w:hAnsi="AppleSDGothicNeoM00" w:hint="eastAsia"/>
          <w:b/>
          <w:sz w:val="48"/>
          <w:szCs w:val="48"/>
        </w:rPr>
        <w:t>최진서</w:t>
      </w:r>
      <w:r w:rsidR="00CA550D" w:rsidRPr="004C7AE4">
        <w:rPr>
          <w:rFonts w:ascii="AppleSDGothicNeoM00" w:eastAsia="AppleSDGothicNeoM00" w:hAnsi="AppleSDGothicNeoM00"/>
          <w:b/>
          <w:sz w:val="48"/>
          <w:szCs w:val="48"/>
        </w:rPr>
        <w:t xml:space="preserve"> (</w:t>
      </w:r>
      <w:proofErr w:type="spellStart"/>
      <w:r>
        <w:rPr>
          <w:rFonts w:ascii="AppleSDGothicNeoM00" w:eastAsia="AppleSDGothicNeoM00" w:hAnsi="AppleSDGothicNeoM00"/>
          <w:b/>
          <w:sz w:val="48"/>
          <w:szCs w:val="48"/>
        </w:rPr>
        <w:t>Jinseo</w:t>
      </w:r>
      <w:proofErr w:type="spellEnd"/>
      <w:r>
        <w:rPr>
          <w:rFonts w:ascii="AppleSDGothicNeoM00" w:eastAsia="AppleSDGothicNeoM00" w:hAnsi="AppleSDGothicNeoM00"/>
          <w:b/>
          <w:sz w:val="48"/>
          <w:szCs w:val="48"/>
        </w:rPr>
        <w:t xml:space="preserve"> Choi</w:t>
      </w:r>
      <w:r w:rsidR="00F45096" w:rsidRPr="004C7AE4">
        <w:rPr>
          <w:rFonts w:ascii="AppleSDGothicNeoM00" w:eastAsia="AppleSDGothicNeoM00" w:hAnsi="AppleSDGothicNeoM00"/>
          <w:b/>
          <w:sz w:val="48"/>
          <w:szCs w:val="48"/>
        </w:rPr>
        <w:t>)</w:t>
      </w:r>
    </w:p>
    <w:p w14:paraId="6D14C65E" w14:textId="77777777" w:rsidR="00E84765" w:rsidRPr="004C7AE4" w:rsidRDefault="00E84765" w:rsidP="004C7AE4">
      <w:pPr>
        <w:spacing w:before="0" w:after="0"/>
        <w:jc w:val="both"/>
        <w:rPr>
          <w:rFonts w:ascii="AppleSDGothicNeoM00" w:eastAsia="AppleSDGothicNeoM00" w:hAnsi="AppleSDGothicNeoM00" w:hint="eastAsia"/>
          <w:b/>
          <w:sz w:val="22"/>
          <w:szCs w:val="22"/>
        </w:rPr>
      </w:pPr>
    </w:p>
    <w:p w14:paraId="057768C8" w14:textId="201F7CDC" w:rsidR="00A670BA" w:rsidRPr="004C7AE4" w:rsidRDefault="00F45096" w:rsidP="00323E9E">
      <w:pPr>
        <w:spacing w:before="0" w:after="0"/>
        <w:ind w:left="1680" w:hanging="1680"/>
        <w:jc w:val="both"/>
        <w:rPr>
          <w:rFonts w:ascii="AppleSDGothicNeoM00" w:eastAsia="AppleSDGothicNeoM00" w:hAnsi="AppleSDGothicNeoM00"/>
          <w:b/>
          <w:sz w:val="22"/>
          <w:szCs w:val="22"/>
        </w:rPr>
      </w:pPr>
      <w:r w:rsidRPr="004C7AE4">
        <w:rPr>
          <w:rFonts w:ascii="AppleSDGothicNeoM00" w:eastAsia="AppleSDGothicNeoM00" w:hAnsi="AppleSDGothicNeoM00"/>
          <w:b/>
          <w:sz w:val="22"/>
          <w:szCs w:val="22"/>
        </w:rPr>
        <w:t xml:space="preserve">생년월일: </w:t>
      </w:r>
      <w:r w:rsidRPr="004C7AE4">
        <w:rPr>
          <w:rFonts w:ascii="AppleSDGothicNeoM00" w:eastAsia="AppleSDGothicNeoM00" w:hAnsi="AppleSDGothicNeoM00"/>
          <w:b/>
          <w:sz w:val="22"/>
          <w:szCs w:val="22"/>
        </w:rPr>
        <w:tab/>
      </w:r>
      <w:r w:rsidR="004C7AE4">
        <w:rPr>
          <w:rFonts w:ascii="AppleSDGothicNeoM00" w:eastAsia="AppleSDGothicNeoM00" w:hAnsi="AppleSDGothicNeoM00"/>
          <w:b/>
          <w:sz w:val="22"/>
          <w:szCs w:val="22"/>
        </w:rPr>
        <w:t>1997</w:t>
      </w:r>
      <w:r w:rsidRPr="004C7AE4">
        <w:rPr>
          <w:rFonts w:ascii="AppleSDGothicNeoM00" w:eastAsia="AppleSDGothicNeoM00" w:hAnsi="AppleSDGothicNeoM00"/>
          <w:b/>
          <w:sz w:val="22"/>
          <w:szCs w:val="22"/>
        </w:rPr>
        <w:t xml:space="preserve">년 </w:t>
      </w:r>
      <w:r w:rsidR="004C7AE4">
        <w:rPr>
          <w:rFonts w:ascii="AppleSDGothicNeoM00" w:eastAsia="AppleSDGothicNeoM00" w:hAnsi="AppleSDGothicNeoM00"/>
          <w:b/>
          <w:sz w:val="22"/>
          <w:szCs w:val="22"/>
        </w:rPr>
        <w:t>05</w:t>
      </w:r>
      <w:r w:rsidRPr="004C7AE4">
        <w:rPr>
          <w:rFonts w:ascii="AppleSDGothicNeoM00" w:eastAsia="AppleSDGothicNeoM00" w:hAnsi="AppleSDGothicNeoM00"/>
          <w:b/>
          <w:sz w:val="22"/>
          <w:szCs w:val="22"/>
        </w:rPr>
        <w:t xml:space="preserve">월 </w:t>
      </w:r>
      <w:r w:rsidR="004C7AE4">
        <w:rPr>
          <w:rFonts w:ascii="AppleSDGothicNeoM00" w:eastAsia="AppleSDGothicNeoM00" w:hAnsi="AppleSDGothicNeoM00"/>
          <w:b/>
          <w:sz w:val="22"/>
          <w:szCs w:val="22"/>
        </w:rPr>
        <w:t>13</w:t>
      </w:r>
      <w:r w:rsidRPr="004C7AE4">
        <w:rPr>
          <w:rFonts w:ascii="AppleSDGothicNeoM00" w:eastAsia="AppleSDGothicNeoM00" w:hAnsi="AppleSDGothicNeoM00"/>
          <w:b/>
          <w:sz w:val="22"/>
          <w:szCs w:val="22"/>
        </w:rPr>
        <w:t xml:space="preserve">일 </w:t>
      </w:r>
    </w:p>
    <w:p w14:paraId="5375403D" w14:textId="1709C407" w:rsidR="00F45096" w:rsidRPr="004C7AE4" w:rsidRDefault="00F45096" w:rsidP="00A670BA">
      <w:pPr>
        <w:spacing w:before="0" w:after="0"/>
        <w:ind w:left="1680" w:hanging="1680"/>
        <w:jc w:val="both"/>
        <w:rPr>
          <w:rFonts w:ascii="AppleSDGothicNeoM00" w:eastAsia="AppleSDGothicNeoM00" w:hAnsi="AppleSDGothicNeoM00"/>
          <w:sz w:val="22"/>
          <w:szCs w:val="22"/>
          <w:u w:val="single"/>
        </w:rPr>
      </w:pPr>
      <w:r w:rsidRPr="004C7AE4">
        <w:rPr>
          <w:rFonts w:ascii="AppleSDGothicNeoM00" w:eastAsia="AppleSDGothicNeoM00" w:hAnsi="AppleSDGothicNeoM00"/>
          <w:b/>
          <w:sz w:val="22"/>
          <w:szCs w:val="22"/>
        </w:rPr>
        <w:t>e-mail:</w:t>
      </w:r>
      <w:r w:rsidR="00FC784D" w:rsidRPr="004C7AE4">
        <w:rPr>
          <w:rFonts w:ascii="AppleSDGothicNeoM00" w:eastAsia="AppleSDGothicNeoM00" w:hAnsi="AppleSDGothicNeoM00"/>
          <w:b/>
          <w:sz w:val="22"/>
          <w:szCs w:val="22"/>
        </w:rPr>
        <w:tab/>
      </w:r>
      <w:r w:rsidR="004C7AE4">
        <w:rPr>
          <w:rFonts w:ascii="AppleSDGothicNeoM00" w:eastAsia="AppleSDGothicNeoM00" w:hAnsi="AppleSDGothicNeoM00" w:hint="eastAsia"/>
          <w:b/>
          <w:sz w:val="22"/>
          <w:szCs w:val="22"/>
        </w:rPr>
        <w:t>t</w:t>
      </w:r>
      <w:r w:rsidR="004C7AE4">
        <w:rPr>
          <w:rFonts w:ascii="AppleSDGothicNeoM00" w:eastAsia="AppleSDGothicNeoM00" w:hAnsi="AppleSDGothicNeoM00"/>
          <w:b/>
          <w:sz w:val="22"/>
          <w:szCs w:val="22"/>
        </w:rPr>
        <w:t>jwjs513</w:t>
      </w:r>
      <w:r w:rsidR="000C29F9" w:rsidRPr="004C7AE4">
        <w:rPr>
          <w:rFonts w:ascii="AppleSDGothicNeoM00" w:eastAsia="AppleSDGothicNeoM00" w:hAnsi="AppleSDGothicNeoM00"/>
          <w:b/>
          <w:sz w:val="22"/>
          <w:szCs w:val="22"/>
        </w:rPr>
        <w:t>@gmail.com</w:t>
      </w:r>
    </w:p>
    <w:p w14:paraId="06007D7C" w14:textId="77506D2B" w:rsidR="00E77A2B" w:rsidRPr="004C7AE4" w:rsidRDefault="00F45096" w:rsidP="00ED0310">
      <w:pPr>
        <w:spacing w:before="0" w:after="0"/>
        <w:ind w:left="1680" w:hanging="1680"/>
        <w:jc w:val="both"/>
        <w:rPr>
          <w:rFonts w:ascii="AppleSDGothicNeoM00" w:eastAsia="AppleSDGothicNeoM00" w:hAnsi="AppleSDGothicNeoM00"/>
          <w:sz w:val="22"/>
          <w:szCs w:val="22"/>
        </w:rPr>
      </w:pPr>
      <w:r w:rsidRPr="004C7AE4">
        <w:rPr>
          <w:rFonts w:ascii="AppleSDGothicNeoM00" w:eastAsia="AppleSDGothicNeoM00" w:hAnsi="AppleSDGothicNeoM00"/>
          <w:b/>
          <w:sz w:val="22"/>
          <w:szCs w:val="22"/>
        </w:rPr>
        <w:t>Phone:</w:t>
      </w:r>
      <w:r w:rsidRPr="004C7AE4">
        <w:rPr>
          <w:rFonts w:ascii="AppleSDGothicNeoM00" w:eastAsia="AppleSDGothicNeoM00" w:hAnsi="AppleSDGothicNeoM00"/>
          <w:sz w:val="22"/>
          <w:szCs w:val="22"/>
        </w:rPr>
        <w:tab/>
      </w:r>
      <w:r w:rsidR="004C7AE4">
        <w:rPr>
          <w:rFonts w:ascii="AppleSDGothicNeoM00" w:eastAsia="AppleSDGothicNeoM00" w:hAnsi="AppleSDGothicNeoM00"/>
          <w:sz w:val="22"/>
          <w:szCs w:val="22"/>
        </w:rPr>
        <w:t>010</w:t>
      </w:r>
      <w:r w:rsidRPr="004C7AE4">
        <w:rPr>
          <w:rFonts w:ascii="AppleSDGothicNeoM00" w:eastAsia="AppleSDGothicNeoM00" w:hAnsi="AppleSDGothicNeoM00"/>
          <w:sz w:val="22"/>
          <w:szCs w:val="22"/>
        </w:rPr>
        <w:t>-</w:t>
      </w:r>
      <w:r w:rsidR="004C7AE4">
        <w:rPr>
          <w:rFonts w:ascii="AppleSDGothicNeoM00" w:eastAsia="AppleSDGothicNeoM00" w:hAnsi="AppleSDGothicNeoM00"/>
          <w:sz w:val="22"/>
          <w:szCs w:val="22"/>
        </w:rPr>
        <w:t>2083</w:t>
      </w:r>
      <w:r w:rsidRPr="004C7AE4">
        <w:rPr>
          <w:rFonts w:ascii="AppleSDGothicNeoM00" w:eastAsia="AppleSDGothicNeoM00" w:hAnsi="AppleSDGothicNeoM00"/>
          <w:sz w:val="22"/>
          <w:szCs w:val="22"/>
        </w:rPr>
        <w:t>-</w:t>
      </w:r>
      <w:r w:rsidR="004C7AE4">
        <w:rPr>
          <w:rFonts w:ascii="AppleSDGothicNeoM00" w:eastAsia="AppleSDGothicNeoM00" w:hAnsi="AppleSDGothicNeoM00"/>
          <w:sz w:val="22"/>
          <w:szCs w:val="22"/>
        </w:rPr>
        <w:t>4720</w:t>
      </w:r>
    </w:p>
    <w:p w14:paraId="7A344F65" w14:textId="29A8B2A8" w:rsidR="00ED0310" w:rsidRPr="004C7AE4" w:rsidRDefault="00ED0310" w:rsidP="00323E9E">
      <w:pPr>
        <w:spacing w:before="0" w:after="0"/>
        <w:jc w:val="both"/>
        <w:rPr>
          <w:rFonts w:ascii="AppleSDGothicNeoM00" w:eastAsia="AppleSDGothicNeoM00" w:hAnsi="AppleSDGothicNeoM00"/>
          <w:sz w:val="22"/>
          <w:szCs w:val="22"/>
        </w:rPr>
      </w:pPr>
    </w:p>
    <w:p w14:paraId="0059DAFC" w14:textId="010522A8" w:rsidR="00EB7959" w:rsidRPr="004C7AE4" w:rsidRDefault="00EB7959" w:rsidP="00EB7959">
      <w:pPr>
        <w:pStyle w:val="1"/>
        <w:jc w:val="both"/>
        <w:rPr>
          <w:rFonts w:ascii="AppleSDGothicNeoM00" w:eastAsia="AppleSDGothicNeoM00" w:hAnsi="AppleSDGothicNeoM00"/>
          <w:b w:val="0"/>
          <w:bCs/>
          <w:sz w:val="32"/>
          <w:szCs w:val="40"/>
          <w:u w:val="none"/>
        </w:rPr>
      </w:pPr>
      <w:r w:rsidRPr="004C7AE4">
        <w:rPr>
          <w:rFonts w:ascii="AppleSDGothicNeoM00" w:eastAsia="AppleSDGothicNeoM00" w:hAnsi="AppleSDGothicNeoM00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03174D8" wp14:editId="3D0F2B5F">
                <wp:simplePos x="0" y="0"/>
                <wp:positionH relativeFrom="margin">
                  <wp:align>left</wp:align>
                </wp:positionH>
                <wp:positionV relativeFrom="paragraph">
                  <wp:posOffset>298937</wp:posOffset>
                </wp:positionV>
                <wp:extent cx="5954233" cy="0"/>
                <wp:effectExtent l="0" t="0" r="0" b="0"/>
                <wp:wrapNone/>
                <wp:docPr id="6" name="직선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3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C17585D" id="직선 연결선 6" o:spid="_x0000_s1026" style="position:absolute;left:0;text-align:left;z-index:25167360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23.55pt" to="468.85pt,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" strokecolor="black [3213]">
                <w10:wrap anchorx="margin"/>
              </v:line>
            </w:pict>
          </mc:Fallback>
        </mc:AlternateContent>
      </w:r>
      <w:r w:rsidRPr="004C7AE4">
        <w:rPr>
          <w:rFonts w:ascii="AppleSDGothicNeoM00" w:eastAsia="AppleSDGothicNeoM00" w:hAnsi="AppleSDGothicNeoM00" w:hint="eastAsia"/>
          <w:b w:val="0"/>
          <w:bCs/>
          <w:sz w:val="32"/>
          <w:szCs w:val="40"/>
          <w:u w:val="none"/>
        </w:rPr>
        <w:t>관심 연구 주제</w:t>
      </w:r>
    </w:p>
    <w:p w14:paraId="12329625" w14:textId="72E2C74F" w:rsidR="00EB7959" w:rsidRPr="004C7AE4" w:rsidRDefault="00EB7959" w:rsidP="00EB7959">
      <w:pPr>
        <w:spacing w:before="0" w:after="0"/>
        <w:ind w:left="495"/>
        <w:jc w:val="both"/>
        <w:rPr>
          <w:rFonts w:ascii="AppleSDGothicNeoM00" w:eastAsia="AppleSDGothicNeoM00" w:hAnsi="AppleSDGothicNeoM00"/>
          <w:sz w:val="22"/>
          <w:szCs w:val="22"/>
        </w:rPr>
      </w:pPr>
    </w:p>
    <w:p w14:paraId="39B6BD72" w14:textId="111EEBFB" w:rsidR="00EB7959" w:rsidRPr="004C7AE4" w:rsidRDefault="002A25C2" w:rsidP="00EB7959">
      <w:pPr>
        <w:pStyle w:val="af5"/>
        <w:numPr>
          <w:ilvl w:val="0"/>
          <w:numId w:val="13"/>
        </w:numPr>
        <w:spacing w:before="0" w:after="0"/>
        <w:ind w:leftChars="0"/>
        <w:jc w:val="both"/>
        <w:rPr>
          <w:rFonts w:ascii="AppleSDGothicNeoM00" w:eastAsia="AppleSDGothicNeoM00" w:hAnsi="AppleSDGothicNeoM00"/>
          <w:sz w:val="22"/>
          <w:szCs w:val="22"/>
        </w:rPr>
      </w:pPr>
      <w:r w:rsidRPr="004C7AE4">
        <w:rPr>
          <w:rFonts w:ascii="AppleSDGothicNeoM00" w:eastAsia="AppleSDGothicNeoM00" w:hAnsi="AppleSDGothicNeoM00" w:hint="eastAsia"/>
          <w:sz w:val="22"/>
          <w:szCs w:val="22"/>
        </w:rPr>
        <w:t>A에 관심이 있습니다.</w:t>
      </w:r>
      <w:r w:rsidRPr="004C7AE4">
        <w:rPr>
          <w:rFonts w:ascii="AppleSDGothicNeoM00" w:eastAsia="AppleSDGothicNeoM00" w:hAnsi="AppleSDGothicNeoM00"/>
          <w:sz w:val="22"/>
          <w:szCs w:val="22"/>
        </w:rPr>
        <w:t xml:space="preserve"> </w:t>
      </w:r>
      <w:r w:rsidRPr="004C7AE4">
        <w:rPr>
          <w:rFonts w:ascii="AppleSDGothicNeoM00" w:eastAsia="AppleSDGothicNeoM00" w:hAnsi="AppleSDGothicNeoM00" w:hint="eastAsia"/>
          <w:sz w:val="22"/>
          <w:szCs w:val="22"/>
        </w:rPr>
        <w:t xml:space="preserve">대학원 진학 후 </w:t>
      </w:r>
      <w:r w:rsidRPr="004C7AE4">
        <w:rPr>
          <w:rFonts w:ascii="AppleSDGothicNeoM00" w:eastAsia="AppleSDGothicNeoM00" w:hAnsi="AppleSDGothicNeoM00"/>
          <w:sz w:val="22"/>
          <w:szCs w:val="22"/>
        </w:rPr>
        <w:t>A’</w:t>
      </w:r>
      <w:r w:rsidRPr="004C7AE4">
        <w:rPr>
          <w:rFonts w:ascii="AppleSDGothicNeoM00" w:eastAsia="AppleSDGothicNeoM00" w:hAnsi="AppleSDGothicNeoM00" w:hint="eastAsia"/>
          <w:sz w:val="22"/>
          <w:szCs w:val="22"/>
        </w:rPr>
        <w:t>을 하고 싶습니다.</w:t>
      </w:r>
    </w:p>
    <w:p w14:paraId="78248398" w14:textId="77777777" w:rsidR="00EB676A" w:rsidRPr="004C7AE4" w:rsidRDefault="00EB676A" w:rsidP="00EB676A">
      <w:pPr>
        <w:spacing w:before="0" w:after="0"/>
        <w:jc w:val="both"/>
        <w:rPr>
          <w:rFonts w:ascii="AppleSDGothicNeoM00" w:eastAsia="AppleSDGothicNeoM00" w:hAnsi="AppleSDGothicNeoM00"/>
          <w:sz w:val="22"/>
          <w:szCs w:val="22"/>
        </w:rPr>
      </w:pPr>
    </w:p>
    <w:p w14:paraId="22DA5E2F" w14:textId="2225EA8C" w:rsidR="00186A5E" w:rsidRPr="004C7AE4" w:rsidRDefault="002A25C2" w:rsidP="002A25C2">
      <w:pPr>
        <w:pStyle w:val="af5"/>
        <w:numPr>
          <w:ilvl w:val="0"/>
          <w:numId w:val="13"/>
        </w:numPr>
        <w:spacing w:before="0" w:after="0"/>
        <w:ind w:leftChars="0"/>
        <w:jc w:val="both"/>
        <w:rPr>
          <w:rFonts w:ascii="AppleSDGothicNeoM00" w:eastAsia="AppleSDGothicNeoM00" w:hAnsi="AppleSDGothicNeoM00"/>
          <w:sz w:val="22"/>
          <w:szCs w:val="22"/>
        </w:rPr>
      </w:pPr>
      <w:r w:rsidRPr="004C7AE4">
        <w:rPr>
          <w:rFonts w:ascii="AppleSDGothicNeoM00" w:eastAsia="AppleSDGothicNeoM00" w:hAnsi="AppleSDGothicNeoM00" w:hint="eastAsia"/>
          <w:sz w:val="22"/>
          <w:szCs w:val="22"/>
        </w:rPr>
        <w:t>B에 관심이 있습니다.</w:t>
      </w:r>
      <w:r w:rsidRPr="004C7AE4">
        <w:rPr>
          <w:rFonts w:ascii="AppleSDGothicNeoM00" w:eastAsia="AppleSDGothicNeoM00" w:hAnsi="AppleSDGothicNeoM00"/>
          <w:sz w:val="22"/>
          <w:szCs w:val="22"/>
        </w:rPr>
        <w:t xml:space="preserve"> </w:t>
      </w:r>
      <w:r w:rsidRPr="004C7AE4">
        <w:rPr>
          <w:rFonts w:ascii="AppleSDGothicNeoM00" w:eastAsia="AppleSDGothicNeoM00" w:hAnsi="AppleSDGothicNeoM00" w:hint="eastAsia"/>
          <w:sz w:val="22"/>
          <w:szCs w:val="22"/>
        </w:rPr>
        <w:t xml:space="preserve">대학원 진학 후 </w:t>
      </w:r>
      <w:r w:rsidRPr="004C7AE4">
        <w:rPr>
          <w:rFonts w:ascii="AppleSDGothicNeoM00" w:eastAsia="AppleSDGothicNeoM00" w:hAnsi="AppleSDGothicNeoM00"/>
          <w:sz w:val="22"/>
          <w:szCs w:val="22"/>
        </w:rPr>
        <w:t>B’</w:t>
      </w:r>
      <w:r w:rsidRPr="004C7AE4">
        <w:rPr>
          <w:rFonts w:ascii="AppleSDGothicNeoM00" w:eastAsia="AppleSDGothicNeoM00" w:hAnsi="AppleSDGothicNeoM00" w:hint="eastAsia"/>
          <w:sz w:val="22"/>
          <w:szCs w:val="22"/>
        </w:rPr>
        <w:t>을 하고 싶습니다.</w:t>
      </w:r>
    </w:p>
    <w:p w14:paraId="23A3D175" w14:textId="77777777" w:rsidR="002A25C2" w:rsidRPr="004C7AE4" w:rsidRDefault="002A25C2" w:rsidP="002A25C2">
      <w:pPr>
        <w:spacing w:before="0" w:after="0"/>
        <w:jc w:val="both"/>
        <w:rPr>
          <w:rFonts w:ascii="AppleSDGothicNeoM00" w:eastAsia="AppleSDGothicNeoM00" w:hAnsi="AppleSDGothicNeoM00"/>
          <w:sz w:val="22"/>
          <w:szCs w:val="22"/>
        </w:rPr>
      </w:pPr>
    </w:p>
    <w:p w14:paraId="3DA29FD4" w14:textId="71A949ED" w:rsidR="00186A5E" w:rsidRPr="004C7AE4" w:rsidRDefault="002A25C2" w:rsidP="002A25C2">
      <w:pPr>
        <w:pStyle w:val="af5"/>
        <w:numPr>
          <w:ilvl w:val="0"/>
          <w:numId w:val="13"/>
        </w:numPr>
        <w:spacing w:before="0" w:after="0"/>
        <w:ind w:leftChars="0"/>
        <w:jc w:val="both"/>
        <w:rPr>
          <w:rFonts w:ascii="AppleSDGothicNeoM00" w:eastAsia="AppleSDGothicNeoM00" w:hAnsi="AppleSDGothicNeoM00"/>
          <w:sz w:val="22"/>
          <w:szCs w:val="22"/>
        </w:rPr>
      </w:pPr>
      <w:r w:rsidRPr="004C7AE4">
        <w:rPr>
          <w:rFonts w:ascii="AppleSDGothicNeoM00" w:eastAsia="AppleSDGothicNeoM00" w:hAnsi="AppleSDGothicNeoM00"/>
          <w:sz w:val="22"/>
          <w:szCs w:val="22"/>
        </w:rPr>
        <w:t>C</w:t>
      </w:r>
      <w:r w:rsidRPr="004C7AE4">
        <w:rPr>
          <w:rFonts w:ascii="AppleSDGothicNeoM00" w:eastAsia="AppleSDGothicNeoM00" w:hAnsi="AppleSDGothicNeoM00" w:hint="eastAsia"/>
          <w:sz w:val="22"/>
          <w:szCs w:val="22"/>
        </w:rPr>
        <w:t>에 관심이 있습니다.</w:t>
      </w:r>
      <w:r w:rsidRPr="004C7AE4">
        <w:rPr>
          <w:rFonts w:ascii="AppleSDGothicNeoM00" w:eastAsia="AppleSDGothicNeoM00" w:hAnsi="AppleSDGothicNeoM00"/>
          <w:sz w:val="22"/>
          <w:szCs w:val="22"/>
        </w:rPr>
        <w:t xml:space="preserve"> </w:t>
      </w:r>
      <w:r w:rsidRPr="004C7AE4">
        <w:rPr>
          <w:rFonts w:ascii="AppleSDGothicNeoM00" w:eastAsia="AppleSDGothicNeoM00" w:hAnsi="AppleSDGothicNeoM00" w:hint="eastAsia"/>
          <w:sz w:val="22"/>
          <w:szCs w:val="22"/>
        </w:rPr>
        <w:t xml:space="preserve">대학원 진학 후 </w:t>
      </w:r>
      <w:r w:rsidRPr="004C7AE4">
        <w:rPr>
          <w:rFonts w:ascii="AppleSDGothicNeoM00" w:eastAsia="AppleSDGothicNeoM00" w:hAnsi="AppleSDGothicNeoM00"/>
          <w:sz w:val="22"/>
          <w:szCs w:val="22"/>
        </w:rPr>
        <w:t>C’</w:t>
      </w:r>
      <w:r w:rsidRPr="004C7AE4">
        <w:rPr>
          <w:rFonts w:ascii="AppleSDGothicNeoM00" w:eastAsia="AppleSDGothicNeoM00" w:hAnsi="AppleSDGothicNeoM00" w:hint="eastAsia"/>
          <w:sz w:val="22"/>
          <w:szCs w:val="22"/>
        </w:rPr>
        <w:t>을 하고 싶습니다.</w:t>
      </w:r>
    </w:p>
    <w:p w14:paraId="74E495F5" w14:textId="77777777" w:rsidR="00EB7959" w:rsidRPr="004C7AE4" w:rsidRDefault="00EB7959" w:rsidP="00323E9E">
      <w:pPr>
        <w:spacing w:before="0" w:after="0"/>
        <w:jc w:val="both"/>
        <w:rPr>
          <w:rFonts w:ascii="AppleSDGothicNeoM00" w:eastAsia="AppleSDGothicNeoM00" w:hAnsi="AppleSDGothicNeoM00"/>
          <w:sz w:val="22"/>
          <w:szCs w:val="22"/>
        </w:rPr>
      </w:pPr>
    </w:p>
    <w:p w14:paraId="1F5813DD" w14:textId="2B045F86" w:rsidR="004F4F7E" w:rsidRPr="004C7AE4" w:rsidRDefault="004C7AE4" w:rsidP="004F4F7E">
      <w:pPr>
        <w:pStyle w:val="1"/>
        <w:jc w:val="both"/>
        <w:rPr>
          <w:rFonts w:ascii="AppleSDGothicNeoM00" w:eastAsia="AppleSDGothicNeoM00" w:hAnsi="AppleSDGothicNeoM00"/>
          <w:b w:val="0"/>
          <w:bCs/>
          <w:sz w:val="32"/>
          <w:szCs w:val="40"/>
          <w:u w:val="none"/>
        </w:rPr>
      </w:pPr>
      <w:r>
        <w:rPr>
          <w:rFonts w:ascii="AppleSDGothicNeoM00" w:eastAsia="AppleSDGothicNeoM00" w:hAnsi="AppleSDGothicNeoM00" w:hint="eastAsia"/>
          <w:b w:val="0"/>
          <w:bCs/>
          <w:sz w:val="32"/>
          <w:szCs w:val="40"/>
          <w:u w:val="none"/>
        </w:rPr>
        <w:t>E</w:t>
      </w:r>
      <w:r>
        <w:rPr>
          <w:rFonts w:ascii="AppleSDGothicNeoM00" w:eastAsia="AppleSDGothicNeoM00" w:hAnsi="AppleSDGothicNeoM00"/>
          <w:b w:val="0"/>
          <w:bCs/>
          <w:sz w:val="32"/>
          <w:szCs w:val="40"/>
          <w:u w:val="none"/>
        </w:rPr>
        <w:t>ducation</w:t>
      </w:r>
    </w:p>
    <w:p w14:paraId="649A89EC" w14:textId="7878B919" w:rsidR="004F4F7E" w:rsidRPr="004C7AE4" w:rsidRDefault="00EB7959" w:rsidP="004F24E4">
      <w:pPr>
        <w:spacing w:before="0" w:after="0"/>
        <w:ind w:left="498" w:hangingChars="240" w:hanging="498"/>
        <w:jc w:val="both"/>
        <w:rPr>
          <w:rFonts w:ascii="AppleSDGothicNeoM00" w:eastAsia="AppleSDGothicNeoM00" w:hAnsi="AppleSDGothicNeoM00"/>
          <w:b/>
          <w:sz w:val="22"/>
          <w:szCs w:val="22"/>
        </w:rPr>
      </w:pPr>
      <w:r w:rsidRPr="004C7AE4">
        <w:rPr>
          <w:rFonts w:ascii="AppleSDGothicNeoM00" w:eastAsia="AppleSDGothicNeoM00" w:hAnsi="AppleSDGothicNeoM00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F75F0B5" wp14:editId="0AA006C1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954233" cy="0"/>
                <wp:effectExtent l="0" t="0" r="0" b="0"/>
                <wp:wrapNone/>
                <wp:docPr id="8" name="직선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3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723858A" id="직선 연결선 8" o:spid="_x0000_s1026" style="position:absolute;left:0;text-align:left;z-index:2516756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-.05pt" to="468.8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" strokecolor="black [3213]">
                <w10:wrap anchorx="margin"/>
              </v:line>
            </w:pict>
          </mc:Fallback>
        </mc:AlternateContent>
      </w:r>
    </w:p>
    <w:tbl>
      <w:tblPr>
        <w:tblStyle w:val="af4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1"/>
        <w:gridCol w:w="1684"/>
        <w:gridCol w:w="6431"/>
      </w:tblGrid>
      <w:tr w:rsidR="006E3D96" w:rsidRPr="004C7AE4" w14:paraId="4F48DDE2" w14:textId="77777777" w:rsidTr="006E3D96">
        <w:tc>
          <w:tcPr>
            <w:tcW w:w="1241" w:type="dxa"/>
          </w:tcPr>
          <w:p w14:paraId="6DB68808" w14:textId="249D2130" w:rsidR="006E3D96" w:rsidRPr="004C7AE4" w:rsidRDefault="006E3D96" w:rsidP="004F4F7E">
            <w:pPr>
              <w:spacing w:before="0" w:after="0"/>
              <w:jc w:val="both"/>
              <w:rPr>
                <w:rFonts w:ascii="AppleSDGothicNeoM00" w:eastAsia="AppleSDGothicNeoM00" w:hAnsi="AppleSDGothicNeoM00"/>
                <w:sz w:val="22"/>
                <w:szCs w:val="22"/>
              </w:rPr>
            </w:pPr>
            <w:r w:rsidRPr="004C7AE4">
              <w:rPr>
                <w:rFonts w:ascii="AppleSDGothicNeoM00" w:eastAsia="AppleSDGothicNeoM00" w:hAnsi="AppleSDGothicNeoM00" w:hint="eastAsia"/>
                <w:sz w:val="22"/>
                <w:szCs w:val="22"/>
              </w:rPr>
              <w:t>석사</w:t>
            </w:r>
          </w:p>
        </w:tc>
        <w:tc>
          <w:tcPr>
            <w:tcW w:w="1684" w:type="dxa"/>
          </w:tcPr>
          <w:p w14:paraId="1FEAC9DA" w14:textId="1CDA0201" w:rsidR="006E3D96" w:rsidRPr="004C7AE4" w:rsidRDefault="004C7AE4" w:rsidP="004F4F7E">
            <w:pPr>
              <w:spacing w:before="0" w:after="0"/>
              <w:jc w:val="both"/>
              <w:rPr>
                <w:rFonts w:ascii="AppleSDGothicNeoM00" w:eastAsia="AppleSDGothicNeoM00" w:hAnsi="AppleSDGothicNeoM00"/>
                <w:sz w:val="22"/>
                <w:szCs w:val="22"/>
              </w:rPr>
            </w:pPr>
            <w:r>
              <w:rPr>
                <w:rFonts w:ascii="AppleSDGothicNeoM00" w:eastAsia="AppleSDGothicNeoM00" w:hAnsi="AppleSDGothicNeoM00" w:hint="eastAsia"/>
                <w:sz w:val="22"/>
                <w:szCs w:val="22"/>
              </w:rPr>
              <w:t>2</w:t>
            </w:r>
            <w:r>
              <w:rPr>
                <w:rFonts w:ascii="AppleSDGothicNeoM00" w:eastAsia="AppleSDGothicNeoM00" w:hAnsi="AppleSDGothicNeoM00"/>
                <w:sz w:val="22"/>
                <w:szCs w:val="22"/>
              </w:rPr>
              <w:t>02</w:t>
            </w:r>
            <w:r w:rsidR="00925E2C">
              <w:rPr>
                <w:rFonts w:ascii="AppleSDGothicNeoM00" w:eastAsia="AppleSDGothicNeoM00" w:hAnsi="AppleSDGothicNeoM00"/>
                <w:sz w:val="22"/>
                <w:szCs w:val="22"/>
              </w:rPr>
              <w:t>3</w:t>
            </w:r>
            <w:r w:rsidR="006E3D96" w:rsidRPr="004C7AE4">
              <w:rPr>
                <w:rFonts w:ascii="AppleSDGothicNeoM00" w:eastAsia="AppleSDGothicNeoM00" w:hAnsi="AppleSDGothicNeoM00" w:hint="eastAsia"/>
                <w:sz w:val="22"/>
                <w:szCs w:val="22"/>
              </w:rPr>
              <w:t xml:space="preserve">년 </w:t>
            </w:r>
            <w:r>
              <w:rPr>
                <w:rFonts w:ascii="AppleSDGothicNeoM00" w:eastAsia="AppleSDGothicNeoM00" w:hAnsi="AppleSDGothicNeoM00"/>
                <w:sz w:val="22"/>
                <w:szCs w:val="22"/>
              </w:rPr>
              <w:t>03</w:t>
            </w:r>
            <w:r w:rsidR="006E3D96" w:rsidRPr="004C7AE4">
              <w:rPr>
                <w:rFonts w:ascii="AppleSDGothicNeoM00" w:eastAsia="AppleSDGothicNeoM00" w:hAnsi="AppleSDGothicNeoM00" w:hint="eastAsia"/>
                <w:sz w:val="22"/>
                <w:szCs w:val="22"/>
              </w:rPr>
              <w:t>월~</w:t>
            </w:r>
            <w:r>
              <w:rPr>
                <w:rFonts w:ascii="AppleSDGothicNeoM00" w:eastAsia="AppleSDGothicNeoM00" w:hAnsi="AppleSDGothicNeoM00"/>
                <w:sz w:val="22"/>
                <w:szCs w:val="22"/>
              </w:rPr>
              <w:t>202</w:t>
            </w:r>
            <w:r w:rsidR="00925E2C">
              <w:rPr>
                <w:rFonts w:ascii="AppleSDGothicNeoM00" w:eastAsia="AppleSDGothicNeoM00" w:hAnsi="AppleSDGothicNeoM00"/>
                <w:sz w:val="22"/>
                <w:szCs w:val="22"/>
              </w:rPr>
              <w:t>4</w:t>
            </w:r>
            <w:r w:rsidR="006E3D96" w:rsidRPr="004C7AE4">
              <w:rPr>
                <w:rFonts w:ascii="AppleSDGothicNeoM00" w:eastAsia="AppleSDGothicNeoM00" w:hAnsi="AppleSDGothicNeoM00" w:hint="eastAsia"/>
                <w:sz w:val="22"/>
                <w:szCs w:val="22"/>
              </w:rPr>
              <w:t xml:space="preserve">년 </w:t>
            </w:r>
            <w:r>
              <w:rPr>
                <w:rFonts w:ascii="AppleSDGothicNeoM00" w:eastAsia="AppleSDGothicNeoM00" w:hAnsi="AppleSDGothicNeoM00"/>
                <w:sz w:val="22"/>
                <w:szCs w:val="22"/>
              </w:rPr>
              <w:t>02</w:t>
            </w:r>
            <w:r w:rsidR="006E3D96" w:rsidRPr="004C7AE4">
              <w:rPr>
                <w:rFonts w:ascii="AppleSDGothicNeoM00" w:eastAsia="AppleSDGothicNeoM00" w:hAnsi="AppleSDGothicNeoM00" w:hint="eastAsia"/>
                <w:sz w:val="22"/>
                <w:szCs w:val="22"/>
              </w:rPr>
              <w:t>월</w:t>
            </w:r>
            <w:r w:rsidR="00925E2C">
              <w:rPr>
                <w:rFonts w:ascii="AppleSDGothicNeoM00" w:eastAsia="AppleSDGothicNeoM00" w:hAnsi="AppleSDGothicNeoM00" w:hint="eastAsia"/>
                <w:sz w:val="22"/>
                <w:szCs w:val="22"/>
              </w:rPr>
              <w:t>(졸업예정)</w:t>
            </w:r>
          </w:p>
        </w:tc>
        <w:tc>
          <w:tcPr>
            <w:tcW w:w="6431" w:type="dxa"/>
          </w:tcPr>
          <w:p w14:paraId="423F7177" w14:textId="11FC8E91" w:rsidR="006E3D96" w:rsidRPr="004C7AE4" w:rsidRDefault="004C7AE4" w:rsidP="004F4F7E">
            <w:pPr>
              <w:spacing w:before="0" w:after="0"/>
              <w:jc w:val="both"/>
              <w:rPr>
                <w:rFonts w:ascii="AppleSDGothicNeoM00" w:eastAsia="AppleSDGothicNeoM00" w:hAnsi="AppleSDGothicNeoM00"/>
                <w:b/>
                <w:bCs/>
                <w:sz w:val="22"/>
                <w:szCs w:val="22"/>
              </w:rPr>
            </w:pPr>
            <w:r>
              <w:rPr>
                <w:rFonts w:ascii="AppleSDGothicNeoM00" w:eastAsia="AppleSDGothicNeoM00" w:hAnsi="AppleSDGothicNeoM00" w:hint="eastAsia"/>
                <w:b/>
                <w:bCs/>
                <w:sz w:val="22"/>
                <w:szCs w:val="22"/>
              </w:rPr>
              <w:t>가천</w:t>
            </w:r>
            <w:r w:rsidR="006E3D96" w:rsidRPr="004C7AE4">
              <w:rPr>
                <w:rFonts w:ascii="AppleSDGothicNeoM00" w:eastAsia="AppleSDGothicNeoM00" w:hAnsi="AppleSDGothicNeoM00" w:hint="eastAsia"/>
                <w:b/>
                <w:bCs/>
                <w:sz w:val="22"/>
                <w:szCs w:val="22"/>
              </w:rPr>
              <w:t>대학교</w:t>
            </w:r>
          </w:p>
          <w:p w14:paraId="4EE711B0" w14:textId="15869D0F" w:rsidR="006E3D96" w:rsidRPr="004C7AE4" w:rsidRDefault="006E3D96" w:rsidP="004F4F7E">
            <w:pPr>
              <w:spacing w:before="0" w:after="0"/>
              <w:jc w:val="both"/>
              <w:rPr>
                <w:rFonts w:ascii="AppleSDGothicNeoM00" w:eastAsia="AppleSDGothicNeoM00" w:hAnsi="AppleSDGothicNeoM00" w:hint="eastAsia"/>
                <w:sz w:val="22"/>
                <w:szCs w:val="22"/>
              </w:rPr>
            </w:pPr>
            <w:r w:rsidRPr="004C7AE4">
              <w:rPr>
                <w:rFonts w:ascii="AppleSDGothicNeoM00" w:eastAsia="AppleSDGothicNeoM00" w:hAnsi="AppleSDGothicNeoM00" w:hint="eastAsia"/>
                <w:sz w:val="22"/>
                <w:szCs w:val="22"/>
              </w:rPr>
              <w:t>전공:</w:t>
            </w:r>
            <w:r w:rsidRPr="004C7AE4">
              <w:rPr>
                <w:rFonts w:ascii="AppleSDGothicNeoM00" w:eastAsia="AppleSDGothicNeoM00" w:hAnsi="AppleSDGothicNeoM00"/>
                <w:sz w:val="22"/>
                <w:szCs w:val="22"/>
              </w:rPr>
              <w:t xml:space="preserve"> </w:t>
            </w:r>
            <w:r w:rsidR="00F12732">
              <w:rPr>
                <w:rFonts w:ascii="AppleSDGothicNeoM00" w:eastAsia="AppleSDGothicNeoM00" w:hAnsi="AppleSDGothicNeoM00"/>
                <w:sz w:val="22"/>
                <w:szCs w:val="22"/>
              </w:rPr>
              <w:t>IT</w:t>
            </w:r>
            <w:r w:rsidR="00F12732">
              <w:rPr>
                <w:rFonts w:ascii="AppleSDGothicNeoM00" w:eastAsia="AppleSDGothicNeoM00" w:hAnsi="AppleSDGothicNeoM00" w:hint="eastAsia"/>
                <w:sz w:val="22"/>
                <w:szCs w:val="22"/>
              </w:rPr>
              <w:t xml:space="preserve">융합대학 일반대학원 </w:t>
            </w:r>
            <w:r w:rsidR="004C7AE4">
              <w:rPr>
                <w:rFonts w:ascii="AppleSDGothicNeoM00" w:eastAsia="AppleSDGothicNeoM00" w:hAnsi="AppleSDGothicNeoM00" w:hint="eastAsia"/>
                <w:sz w:val="22"/>
                <w:szCs w:val="22"/>
              </w:rPr>
              <w:t>컴퓨터공학</w:t>
            </w:r>
            <w:r w:rsidRPr="004C7AE4">
              <w:rPr>
                <w:rFonts w:ascii="AppleSDGothicNeoM00" w:eastAsia="AppleSDGothicNeoM00" w:hAnsi="AppleSDGothicNeoM00" w:hint="eastAsia"/>
                <w:sz w:val="22"/>
                <w:szCs w:val="22"/>
              </w:rPr>
              <w:t>과</w:t>
            </w:r>
          </w:p>
          <w:p w14:paraId="6D802DB4" w14:textId="28F7A7A6" w:rsidR="006E3D96" w:rsidRPr="004C7AE4" w:rsidRDefault="006E3D96" w:rsidP="004F4F7E">
            <w:pPr>
              <w:spacing w:before="0" w:after="0"/>
              <w:jc w:val="both"/>
              <w:rPr>
                <w:rFonts w:ascii="AppleSDGothicNeoM00" w:eastAsia="AppleSDGothicNeoM00" w:hAnsi="AppleSDGothicNeoM00"/>
                <w:sz w:val="22"/>
                <w:szCs w:val="22"/>
              </w:rPr>
            </w:pPr>
            <w:r w:rsidRPr="004C7AE4">
              <w:rPr>
                <w:rFonts w:ascii="AppleSDGothicNeoM00" w:eastAsia="AppleSDGothicNeoM00" w:hAnsi="AppleSDGothicNeoM00" w:hint="eastAsia"/>
                <w:sz w:val="22"/>
                <w:szCs w:val="22"/>
              </w:rPr>
              <w:t>지도교수:</w:t>
            </w:r>
            <w:r w:rsidRPr="004C7AE4">
              <w:rPr>
                <w:rFonts w:ascii="AppleSDGothicNeoM00" w:eastAsia="AppleSDGothicNeoM00" w:hAnsi="AppleSDGothicNeoM00"/>
                <w:sz w:val="22"/>
                <w:szCs w:val="22"/>
              </w:rPr>
              <w:t xml:space="preserve"> </w:t>
            </w:r>
            <w:r w:rsidR="004C7AE4">
              <w:rPr>
                <w:rFonts w:ascii="AppleSDGothicNeoM00" w:eastAsia="AppleSDGothicNeoM00" w:hAnsi="AppleSDGothicNeoM00" w:hint="eastAsia"/>
                <w:sz w:val="22"/>
                <w:szCs w:val="22"/>
              </w:rPr>
              <w:t>강동현</w:t>
            </w:r>
          </w:p>
          <w:p w14:paraId="6D3097BB" w14:textId="7B78215E" w:rsidR="006E3D96" w:rsidRPr="004C7AE4" w:rsidRDefault="006E3D96" w:rsidP="00925E2C">
            <w:pPr>
              <w:spacing w:before="0" w:after="0"/>
              <w:jc w:val="both"/>
              <w:rPr>
                <w:rFonts w:ascii="AppleSDGothicNeoM00" w:eastAsia="AppleSDGothicNeoM00" w:hAnsi="AppleSDGothicNeoM00"/>
                <w:sz w:val="22"/>
                <w:szCs w:val="22"/>
              </w:rPr>
            </w:pPr>
          </w:p>
        </w:tc>
      </w:tr>
      <w:tr w:rsidR="004C7AE4" w:rsidRPr="004C7AE4" w14:paraId="3FABC28B" w14:textId="77777777" w:rsidTr="006E3D96">
        <w:tc>
          <w:tcPr>
            <w:tcW w:w="1241" w:type="dxa"/>
          </w:tcPr>
          <w:p w14:paraId="673FAD0A" w14:textId="0C8B7BB7" w:rsidR="004C7AE4" w:rsidRPr="004C7AE4" w:rsidRDefault="004C7AE4" w:rsidP="004C7AE4">
            <w:pPr>
              <w:spacing w:before="0" w:after="0"/>
              <w:jc w:val="both"/>
              <w:rPr>
                <w:rFonts w:ascii="AppleSDGothicNeoM00" w:eastAsia="AppleSDGothicNeoM00" w:hAnsi="AppleSDGothicNeoM00"/>
                <w:sz w:val="22"/>
                <w:szCs w:val="22"/>
              </w:rPr>
            </w:pPr>
            <w:r w:rsidRPr="004C7AE4">
              <w:rPr>
                <w:rFonts w:ascii="AppleSDGothicNeoM00" w:eastAsia="AppleSDGothicNeoM00" w:hAnsi="AppleSDGothicNeoM00" w:hint="eastAsia"/>
                <w:sz w:val="22"/>
                <w:szCs w:val="22"/>
              </w:rPr>
              <w:t>석사</w:t>
            </w:r>
          </w:p>
        </w:tc>
        <w:tc>
          <w:tcPr>
            <w:tcW w:w="1684" w:type="dxa"/>
          </w:tcPr>
          <w:p w14:paraId="4A4F6C4A" w14:textId="0746AC72" w:rsidR="004C7AE4" w:rsidRPr="004C7AE4" w:rsidRDefault="004C7AE4" w:rsidP="004C7AE4">
            <w:pPr>
              <w:spacing w:before="0" w:after="0"/>
              <w:jc w:val="both"/>
              <w:rPr>
                <w:rFonts w:ascii="AppleSDGothicNeoM00" w:eastAsia="AppleSDGothicNeoM00" w:hAnsi="AppleSDGothicNeoM00"/>
                <w:sz w:val="22"/>
                <w:szCs w:val="22"/>
              </w:rPr>
            </w:pPr>
            <w:r>
              <w:rPr>
                <w:rFonts w:ascii="AppleSDGothicNeoM00" w:eastAsia="AppleSDGothicNeoM00" w:hAnsi="AppleSDGothicNeoM00" w:hint="eastAsia"/>
                <w:sz w:val="22"/>
                <w:szCs w:val="22"/>
              </w:rPr>
              <w:t>2</w:t>
            </w:r>
            <w:r>
              <w:rPr>
                <w:rFonts w:ascii="AppleSDGothicNeoM00" w:eastAsia="AppleSDGothicNeoM00" w:hAnsi="AppleSDGothicNeoM00"/>
                <w:sz w:val="22"/>
                <w:szCs w:val="22"/>
              </w:rPr>
              <w:t>022</w:t>
            </w:r>
            <w:r w:rsidRPr="004C7AE4">
              <w:rPr>
                <w:rFonts w:ascii="AppleSDGothicNeoM00" w:eastAsia="AppleSDGothicNeoM00" w:hAnsi="AppleSDGothicNeoM00" w:hint="eastAsia"/>
                <w:sz w:val="22"/>
                <w:szCs w:val="22"/>
              </w:rPr>
              <w:t xml:space="preserve">년 </w:t>
            </w:r>
            <w:r>
              <w:rPr>
                <w:rFonts w:ascii="AppleSDGothicNeoM00" w:eastAsia="AppleSDGothicNeoM00" w:hAnsi="AppleSDGothicNeoM00"/>
                <w:sz w:val="22"/>
                <w:szCs w:val="22"/>
              </w:rPr>
              <w:t>03</w:t>
            </w:r>
            <w:r w:rsidRPr="004C7AE4">
              <w:rPr>
                <w:rFonts w:ascii="AppleSDGothicNeoM00" w:eastAsia="AppleSDGothicNeoM00" w:hAnsi="AppleSDGothicNeoM00" w:hint="eastAsia"/>
                <w:sz w:val="22"/>
                <w:szCs w:val="22"/>
              </w:rPr>
              <w:t>월~</w:t>
            </w:r>
            <w:r>
              <w:rPr>
                <w:rFonts w:ascii="AppleSDGothicNeoM00" w:eastAsia="AppleSDGothicNeoM00" w:hAnsi="AppleSDGothicNeoM00"/>
                <w:sz w:val="22"/>
                <w:szCs w:val="22"/>
              </w:rPr>
              <w:t>2023</w:t>
            </w:r>
            <w:r w:rsidRPr="004C7AE4">
              <w:rPr>
                <w:rFonts w:ascii="AppleSDGothicNeoM00" w:eastAsia="AppleSDGothicNeoM00" w:hAnsi="AppleSDGothicNeoM00" w:hint="eastAsia"/>
                <w:sz w:val="22"/>
                <w:szCs w:val="22"/>
              </w:rPr>
              <w:t xml:space="preserve">년 </w:t>
            </w:r>
            <w:r>
              <w:rPr>
                <w:rFonts w:ascii="AppleSDGothicNeoM00" w:eastAsia="AppleSDGothicNeoM00" w:hAnsi="AppleSDGothicNeoM00"/>
                <w:sz w:val="22"/>
                <w:szCs w:val="22"/>
              </w:rPr>
              <w:t>02</w:t>
            </w:r>
            <w:r w:rsidRPr="004C7AE4">
              <w:rPr>
                <w:rFonts w:ascii="AppleSDGothicNeoM00" w:eastAsia="AppleSDGothicNeoM00" w:hAnsi="AppleSDGothicNeoM00" w:hint="eastAsia"/>
                <w:sz w:val="22"/>
                <w:szCs w:val="22"/>
              </w:rPr>
              <w:t>월</w:t>
            </w:r>
          </w:p>
        </w:tc>
        <w:tc>
          <w:tcPr>
            <w:tcW w:w="6431" w:type="dxa"/>
          </w:tcPr>
          <w:p w14:paraId="3D523ED2" w14:textId="7AB0E9E3" w:rsidR="004C7AE4" w:rsidRPr="004C7AE4" w:rsidRDefault="004C7AE4" w:rsidP="004C7AE4">
            <w:pPr>
              <w:spacing w:before="0" w:after="0"/>
              <w:jc w:val="both"/>
              <w:rPr>
                <w:rFonts w:ascii="AppleSDGothicNeoM00" w:eastAsia="AppleSDGothicNeoM00" w:hAnsi="AppleSDGothicNeoM00"/>
                <w:b/>
                <w:bCs/>
                <w:sz w:val="22"/>
                <w:szCs w:val="22"/>
              </w:rPr>
            </w:pPr>
            <w:r>
              <w:rPr>
                <w:rFonts w:ascii="AppleSDGothicNeoM00" w:eastAsia="AppleSDGothicNeoM00" w:hAnsi="AppleSDGothicNeoM00" w:hint="eastAsia"/>
                <w:b/>
                <w:bCs/>
                <w:sz w:val="22"/>
                <w:szCs w:val="22"/>
              </w:rPr>
              <w:t>창원</w:t>
            </w:r>
            <w:r w:rsidRPr="004C7AE4">
              <w:rPr>
                <w:rFonts w:ascii="AppleSDGothicNeoM00" w:eastAsia="AppleSDGothicNeoM00" w:hAnsi="AppleSDGothicNeoM00" w:hint="eastAsia"/>
                <w:b/>
                <w:bCs/>
                <w:sz w:val="22"/>
                <w:szCs w:val="22"/>
              </w:rPr>
              <w:t>대학교</w:t>
            </w:r>
          </w:p>
          <w:p w14:paraId="1740DAFA" w14:textId="1D8F6953" w:rsidR="004C7AE4" w:rsidRPr="004C7AE4" w:rsidRDefault="004C7AE4" w:rsidP="004C7AE4">
            <w:pPr>
              <w:spacing w:before="0" w:after="0"/>
              <w:jc w:val="both"/>
              <w:rPr>
                <w:rFonts w:ascii="AppleSDGothicNeoM00" w:eastAsia="AppleSDGothicNeoM00" w:hAnsi="AppleSDGothicNeoM00" w:hint="eastAsia"/>
                <w:sz w:val="22"/>
                <w:szCs w:val="22"/>
              </w:rPr>
            </w:pPr>
            <w:r w:rsidRPr="004C7AE4">
              <w:rPr>
                <w:rFonts w:ascii="AppleSDGothicNeoM00" w:eastAsia="AppleSDGothicNeoM00" w:hAnsi="AppleSDGothicNeoM00" w:hint="eastAsia"/>
                <w:sz w:val="22"/>
                <w:szCs w:val="22"/>
              </w:rPr>
              <w:t>전공:</w:t>
            </w:r>
            <w:r w:rsidRPr="004C7AE4">
              <w:rPr>
                <w:rFonts w:ascii="AppleSDGothicNeoM00" w:eastAsia="AppleSDGothicNeoM00" w:hAnsi="AppleSDGothicNeoM00"/>
                <w:sz w:val="22"/>
                <w:szCs w:val="22"/>
              </w:rPr>
              <w:t xml:space="preserve"> </w:t>
            </w:r>
            <w:r w:rsidR="00F12732">
              <w:rPr>
                <w:rFonts w:ascii="AppleSDGothicNeoM00" w:eastAsia="AppleSDGothicNeoM00" w:hAnsi="AppleSDGothicNeoM00" w:hint="eastAsia"/>
                <w:sz w:val="22"/>
                <w:szCs w:val="22"/>
              </w:rPr>
              <w:t xml:space="preserve">공과대학 일반대학원 </w:t>
            </w:r>
            <w:r>
              <w:rPr>
                <w:rFonts w:ascii="AppleSDGothicNeoM00" w:eastAsia="AppleSDGothicNeoM00" w:hAnsi="AppleSDGothicNeoM00" w:hint="eastAsia"/>
                <w:sz w:val="22"/>
                <w:szCs w:val="22"/>
              </w:rPr>
              <w:t>컴퓨터공학</w:t>
            </w:r>
            <w:r w:rsidRPr="004C7AE4">
              <w:rPr>
                <w:rFonts w:ascii="AppleSDGothicNeoM00" w:eastAsia="AppleSDGothicNeoM00" w:hAnsi="AppleSDGothicNeoM00" w:hint="eastAsia"/>
                <w:sz w:val="22"/>
                <w:szCs w:val="22"/>
              </w:rPr>
              <w:t>과</w:t>
            </w:r>
          </w:p>
          <w:p w14:paraId="2E1D76BF" w14:textId="77777777" w:rsidR="004C7AE4" w:rsidRPr="004C7AE4" w:rsidRDefault="004C7AE4" w:rsidP="004C7AE4">
            <w:pPr>
              <w:spacing w:before="0" w:after="0"/>
              <w:jc w:val="both"/>
              <w:rPr>
                <w:rFonts w:ascii="AppleSDGothicNeoM00" w:eastAsia="AppleSDGothicNeoM00" w:hAnsi="AppleSDGothicNeoM00"/>
                <w:sz w:val="22"/>
                <w:szCs w:val="22"/>
              </w:rPr>
            </w:pPr>
            <w:r w:rsidRPr="004C7AE4">
              <w:rPr>
                <w:rFonts w:ascii="AppleSDGothicNeoM00" w:eastAsia="AppleSDGothicNeoM00" w:hAnsi="AppleSDGothicNeoM00" w:hint="eastAsia"/>
                <w:sz w:val="22"/>
                <w:szCs w:val="22"/>
              </w:rPr>
              <w:t>지도교수:</w:t>
            </w:r>
            <w:r w:rsidRPr="004C7AE4">
              <w:rPr>
                <w:rFonts w:ascii="AppleSDGothicNeoM00" w:eastAsia="AppleSDGothicNeoM00" w:hAnsi="AppleSDGothicNeoM00"/>
                <w:sz w:val="22"/>
                <w:szCs w:val="22"/>
              </w:rPr>
              <w:t xml:space="preserve"> </w:t>
            </w:r>
            <w:r>
              <w:rPr>
                <w:rFonts w:ascii="AppleSDGothicNeoM00" w:eastAsia="AppleSDGothicNeoM00" w:hAnsi="AppleSDGothicNeoM00" w:hint="eastAsia"/>
                <w:sz w:val="22"/>
                <w:szCs w:val="22"/>
              </w:rPr>
              <w:t>강동현</w:t>
            </w:r>
          </w:p>
          <w:p w14:paraId="3B6153A1" w14:textId="77777777" w:rsidR="004C7AE4" w:rsidRPr="004C7AE4" w:rsidRDefault="004C7AE4" w:rsidP="004C7AE4">
            <w:pPr>
              <w:spacing w:before="0" w:after="0"/>
              <w:jc w:val="both"/>
              <w:rPr>
                <w:rFonts w:ascii="AppleSDGothicNeoM00" w:eastAsia="AppleSDGothicNeoM00" w:hAnsi="AppleSDGothicNeoM00"/>
                <w:sz w:val="22"/>
                <w:szCs w:val="22"/>
              </w:rPr>
            </w:pPr>
            <w:r w:rsidRPr="004C7AE4">
              <w:rPr>
                <w:rFonts w:ascii="AppleSDGothicNeoM00" w:eastAsia="AppleSDGothicNeoM00" w:hAnsi="AppleSDGothicNeoM00" w:hint="eastAsia"/>
                <w:sz w:val="22"/>
                <w:szCs w:val="22"/>
              </w:rPr>
              <w:t>G</w:t>
            </w:r>
            <w:r w:rsidRPr="004C7AE4">
              <w:rPr>
                <w:rFonts w:ascii="AppleSDGothicNeoM00" w:eastAsia="AppleSDGothicNeoM00" w:hAnsi="AppleSDGothicNeoM00"/>
                <w:sz w:val="22"/>
                <w:szCs w:val="22"/>
              </w:rPr>
              <w:t>PA: 4.00/4.5</w:t>
            </w:r>
          </w:p>
          <w:p w14:paraId="03411633" w14:textId="7EDA32AD" w:rsidR="004C7AE4" w:rsidRPr="004C7AE4" w:rsidRDefault="004C7AE4" w:rsidP="004C7AE4">
            <w:pPr>
              <w:spacing w:before="0" w:after="0"/>
              <w:jc w:val="both"/>
              <w:rPr>
                <w:rFonts w:ascii="AppleSDGothicNeoM00" w:eastAsia="AppleSDGothicNeoM00" w:hAnsi="AppleSDGothicNeoM00"/>
                <w:sz w:val="22"/>
                <w:szCs w:val="22"/>
              </w:rPr>
            </w:pPr>
          </w:p>
        </w:tc>
      </w:tr>
      <w:tr w:rsidR="004C7AE4" w:rsidRPr="004C7AE4" w14:paraId="020787F4" w14:textId="77777777" w:rsidTr="00D0392A">
        <w:tc>
          <w:tcPr>
            <w:tcW w:w="1241" w:type="dxa"/>
          </w:tcPr>
          <w:p w14:paraId="7FD58965" w14:textId="388A7928" w:rsidR="004C7AE4" w:rsidRPr="004C7AE4" w:rsidRDefault="004C7AE4" w:rsidP="004C7AE4">
            <w:pPr>
              <w:spacing w:before="0" w:after="0"/>
              <w:jc w:val="both"/>
              <w:rPr>
                <w:rFonts w:ascii="AppleSDGothicNeoM00" w:eastAsia="AppleSDGothicNeoM00" w:hAnsi="AppleSDGothicNeoM00"/>
                <w:sz w:val="22"/>
                <w:szCs w:val="22"/>
              </w:rPr>
            </w:pPr>
            <w:r w:rsidRPr="004C7AE4">
              <w:rPr>
                <w:rFonts w:ascii="AppleSDGothicNeoM00" w:eastAsia="AppleSDGothicNeoM00" w:hAnsi="AppleSDGothicNeoM00" w:hint="eastAsia"/>
                <w:sz w:val="22"/>
                <w:szCs w:val="22"/>
              </w:rPr>
              <w:t>학사</w:t>
            </w:r>
          </w:p>
        </w:tc>
        <w:tc>
          <w:tcPr>
            <w:tcW w:w="1684" w:type="dxa"/>
          </w:tcPr>
          <w:p w14:paraId="3E04D41D" w14:textId="2179850F" w:rsidR="004C7AE4" w:rsidRPr="004C7AE4" w:rsidRDefault="004C7AE4" w:rsidP="004C7AE4">
            <w:pPr>
              <w:spacing w:before="0" w:after="0"/>
              <w:jc w:val="both"/>
              <w:rPr>
                <w:rFonts w:ascii="AppleSDGothicNeoM00" w:eastAsia="AppleSDGothicNeoM00" w:hAnsi="AppleSDGothicNeoM00"/>
                <w:sz w:val="22"/>
                <w:szCs w:val="22"/>
              </w:rPr>
            </w:pPr>
            <w:r>
              <w:rPr>
                <w:rFonts w:ascii="AppleSDGothicNeoM00" w:eastAsia="AppleSDGothicNeoM00" w:hAnsi="AppleSDGothicNeoM00" w:hint="eastAsia"/>
                <w:sz w:val="22"/>
                <w:szCs w:val="22"/>
              </w:rPr>
              <w:t>2</w:t>
            </w:r>
            <w:r>
              <w:rPr>
                <w:rFonts w:ascii="AppleSDGothicNeoM00" w:eastAsia="AppleSDGothicNeoM00" w:hAnsi="AppleSDGothicNeoM00"/>
                <w:sz w:val="22"/>
                <w:szCs w:val="22"/>
              </w:rPr>
              <w:t>018</w:t>
            </w:r>
            <w:r w:rsidRPr="004C7AE4">
              <w:rPr>
                <w:rFonts w:ascii="AppleSDGothicNeoM00" w:eastAsia="AppleSDGothicNeoM00" w:hAnsi="AppleSDGothicNeoM00" w:hint="eastAsia"/>
                <w:sz w:val="22"/>
                <w:szCs w:val="22"/>
              </w:rPr>
              <w:t xml:space="preserve">년 </w:t>
            </w:r>
            <w:r>
              <w:rPr>
                <w:rFonts w:ascii="AppleSDGothicNeoM00" w:eastAsia="AppleSDGothicNeoM00" w:hAnsi="AppleSDGothicNeoM00"/>
                <w:sz w:val="22"/>
                <w:szCs w:val="22"/>
              </w:rPr>
              <w:t>03</w:t>
            </w:r>
            <w:r w:rsidRPr="004C7AE4">
              <w:rPr>
                <w:rFonts w:ascii="AppleSDGothicNeoM00" w:eastAsia="AppleSDGothicNeoM00" w:hAnsi="AppleSDGothicNeoM00" w:hint="eastAsia"/>
                <w:sz w:val="22"/>
                <w:szCs w:val="22"/>
              </w:rPr>
              <w:t>월~</w:t>
            </w:r>
            <w:r>
              <w:rPr>
                <w:rFonts w:ascii="AppleSDGothicNeoM00" w:eastAsia="AppleSDGothicNeoM00" w:hAnsi="AppleSDGothicNeoM00"/>
                <w:sz w:val="22"/>
                <w:szCs w:val="22"/>
              </w:rPr>
              <w:t>2022</w:t>
            </w:r>
            <w:r w:rsidRPr="004C7AE4">
              <w:rPr>
                <w:rFonts w:ascii="AppleSDGothicNeoM00" w:eastAsia="AppleSDGothicNeoM00" w:hAnsi="AppleSDGothicNeoM00" w:hint="eastAsia"/>
                <w:sz w:val="22"/>
                <w:szCs w:val="22"/>
              </w:rPr>
              <w:t xml:space="preserve">년 </w:t>
            </w:r>
            <w:r>
              <w:rPr>
                <w:rFonts w:ascii="AppleSDGothicNeoM00" w:eastAsia="AppleSDGothicNeoM00" w:hAnsi="AppleSDGothicNeoM00"/>
                <w:sz w:val="22"/>
                <w:szCs w:val="22"/>
              </w:rPr>
              <w:t>02</w:t>
            </w:r>
            <w:r w:rsidRPr="004C7AE4">
              <w:rPr>
                <w:rFonts w:ascii="AppleSDGothicNeoM00" w:eastAsia="AppleSDGothicNeoM00" w:hAnsi="AppleSDGothicNeoM00" w:hint="eastAsia"/>
                <w:sz w:val="22"/>
                <w:szCs w:val="22"/>
              </w:rPr>
              <w:t>월</w:t>
            </w:r>
          </w:p>
        </w:tc>
        <w:tc>
          <w:tcPr>
            <w:tcW w:w="6431" w:type="dxa"/>
          </w:tcPr>
          <w:p w14:paraId="4DF262B8" w14:textId="77777777" w:rsidR="004C7AE4" w:rsidRPr="004C7AE4" w:rsidRDefault="004C7AE4" w:rsidP="004C7AE4">
            <w:pPr>
              <w:spacing w:before="0" w:after="0"/>
              <w:jc w:val="both"/>
              <w:rPr>
                <w:rFonts w:ascii="AppleSDGothicNeoM00" w:eastAsia="AppleSDGothicNeoM00" w:hAnsi="AppleSDGothicNeoM00"/>
                <w:b/>
                <w:bCs/>
                <w:sz w:val="22"/>
                <w:szCs w:val="22"/>
              </w:rPr>
            </w:pPr>
            <w:r>
              <w:rPr>
                <w:rFonts w:ascii="AppleSDGothicNeoM00" w:eastAsia="AppleSDGothicNeoM00" w:hAnsi="AppleSDGothicNeoM00" w:hint="eastAsia"/>
                <w:b/>
                <w:bCs/>
                <w:sz w:val="22"/>
                <w:szCs w:val="22"/>
              </w:rPr>
              <w:t>창원</w:t>
            </w:r>
            <w:r w:rsidRPr="004C7AE4">
              <w:rPr>
                <w:rFonts w:ascii="AppleSDGothicNeoM00" w:eastAsia="AppleSDGothicNeoM00" w:hAnsi="AppleSDGothicNeoM00" w:hint="eastAsia"/>
                <w:b/>
                <w:bCs/>
                <w:sz w:val="22"/>
                <w:szCs w:val="22"/>
              </w:rPr>
              <w:t>대학교</w:t>
            </w:r>
          </w:p>
          <w:p w14:paraId="66C2179D" w14:textId="4ADAA6BC" w:rsidR="004C7AE4" w:rsidRPr="004C7AE4" w:rsidRDefault="004C7AE4" w:rsidP="004C7AE4">
            <w:pPr>
              <w:spacing w:before="0" w:after="0"/>
              <w:jc w:val="both"/>
              <w:rPr>
                <w:rFonts w:ascii="AppleSDGothicNeoM00" w:eastAsia="AppleSDGothicNeoM00" w:hAnsi="AppleSDGothicNeoM00"/>
                <w:sz w:val="22"/>
                <w:szCs w:val="22"/>
              </w:rPr>
            </w:pPr>
            <w:r w:rsidRPr="004C7AE4">
              <w:rPr>
                <w:rFonts w:ascii="AppleSDGothicNeoM00" w:eastAsia="AppleSDGothicNeoM00" w:hAnsi="AppleSDGothicNeoM00" w:hint="eastAsia"/>
                <w:sz w:val="22"/>
                <w:szCs w:val="22"/>
              </w:rPr>
              <w:t>전공:</w:t>
            </w:r>
            <w:r w:rsidRPr="004C7AE4">
              <w:rPr>
                <w:rFonts w:ascii="AppleSDGothicNeoM00" w:eastAsia="AppleSDGothicNeoM00" w:hAnsi="AppleSDGothicNeoM00"/>
                <w:sz w:val="22"/>
                <w:szCs w:val="22"/>
              </w:rPr>
              <w:t xml:space="preserve"> </w:t>
            </w:r>
            <w:r w:rsidR="00F12732">
              <w:rPr>
                <w:rFonts w:ascii="AppleSDGothicNeoM00" w:eastAsia="AppleSDGothicNeoM00" w:hAnsi="AppleSDGothicNeoM00" w:hint="eastAsia"/>
                <w:sz w:val="22"/>
                <w:szCs w:val="22"/>
              </w:rPr>
              <w:t xml:space="preserve">공과대학 </w:t>
            </w:r>
            <w:r>
              <w:rPr>
                <w:rFonts w:ascii="AppleSDGothicNeoM00" w:eastAsia="AppleSDGothicNeoM00" w:hAnsi="AppleSDGothicNeoM00" w:hint="eastAsia"/>
                <w:sz w:val="22"/>
                <w:szCs w:val="22"/>
              </w:rPr>
              <w:t>컴퓨터공학</w:t>
            </w:r>
            <w:r w:rsidRPr="004C7AE4">
              <w:rPr>
                <w:rFonts w:ascii="AppleSDGothicNeoM00" w:eastAsia="AppleSDGothicNeoM00" w:hAnsi="AppleSDGothicNeoM00" w:hint="eastAsia"/>
                <w:sz w:val="22"/>
                <w:szCs w:val="22"/>
              </w:rPr>
              <w:t>과</w:t>
            </w:r>
          </w:p>
          <w:p w14:paraId="3F10DC05" w14:textId="77777777" w:rsidR="004C7AE4" w:rsidRPr="004C7AE4" w:rsidRDefault="004C7AE4" w:rsidP="004C7AE4">
            <w:pPr>
              <w:spacing w:before="0" w:after="0"/>
              <w:jc w:val="both"/>
              <w:rPr>
                <w:rFonts w:ascii="AppleSDGothicNeoM00" w:eastAsia="AppleSDGothicNeoM00" w:hAnsi="AppleSDGothicNeoM00"/>
                <w:sz w:val="22"/>
                <w:szCs w:val="22"/>
              </w:rPr>
            </w:pPr>
            <w:r w:rsidRPr="004C7AE4">
              <w:rPr>
                <w:rFonts w:ascii="AppleSDGothicNeoM00" w:eastAsia="AppleSDGothicNeoM00" w:hAnsi="AppleSDGothicNeoM00" w:hint="eastAsia"/>
                <w:sz w:val="22"/>
                <w:szCs w:val="22"/>
              </w:rPr>
              <w:t>G</w:t>
            </w:r>
            <w:r w:rsidRPr="004C7AE4">
              <w:rPr>
                <w:rFonts w:ascii="AppleSDGothicNeoM00" w:eastAsia="AppleSDGothicNeoM00" w:hAnsi="AppleSDGothicNeoM00"/>
                <w:sz w:val="22"/>
                <w:szCs w:val="22"/>
              </w:rPr>
              <w:t xml:space="preserve">PA: </w:t>
            </w:r>
            <w:r>
              <w:rPr>
                <w:rFonts w:ascii="AppleSDGothicNeoM00" w:eastAsia="AppleSDGothicNeoM00" w:hAnsi="AppleSDGothicNeoM00"/>
                <w:sz w:val="22"/>
                <w:szCs w:val="22"/>
              </w:rPr>
              <w:t>3</w:t>
            </w:r>
            <w:r w:rsidRPr="004C7AE4">
              <w:rPr>
                <w:rFonts w:ascii="AppleSDGothicNeoM00" w:eastAsia="AppleSDGothicNeoM00" w:hAnsi="AppleSDGothicNeoM00"/>
                <w:sz w:val="22"/>
                <w:szCs w:val="22"/>
              </w:rPr>
              <w:t>.</w:t>
            </w:r>
            <w:r>
              <w:rPr>
                <w:rFonts w:ascii="AppleSDGothicNeoM00" w:eastAsia="AppleSDGothicNeoM00" w:hAnsi="AppleSDGothicNeoM00"/>
                <w:sz w:val="22"/>
                <w:szCs w:val="22"/>
              </w:rPr>
              <w:t>25</w:t>
            </w:r>
            <w:r w:rsidRPr="004C7AE4">
              <w:rPr>
                <w:rFonts w:ascii="AppleSDGothicNeoM00" w:eastAsia="AppleSDGothicNeoM00" w:hAnsi="AppleSDGothicNeoM00"/>
                <w:sz w:val="22"/>
                <w:szCs w:val="22"/>
              </w:rPr>
              <w:t>/4.5</w:t>
            </w:r>
          </w:p>
          <w:p w14:paraId="5030FA84" w14:textId="77777777" w:rsidR="004C7AE4" w:rsidRPr="004C7AE4" w:rsidRDefault="004C7AE4" w:rsidP="004C7AE4">
            <w:pPr>
              <w:spacing w:before="0" w:after="0"/>
              <w:jc w:val="both"/>
              <w:rPr>
                <w:rFonts w:ascii="AppleSDGothicNeoM00" w:eastAsia="AppleSDGothicNeoM00" w:hAnsi="AppleSDGothicNeoM00"/>
                <w:sz w:val="22"/>
                <w:szCs w:val="22"/>
              </w:rPr>
            </w:pPr>
          </w:p>
        </w:tc>
      </w:tr>
      <w:tr w:rsidR="004C7AE4" w:rsidRPr="004C7AE4" w14:paraId="7F87E22D" w14:textId="77777777" w:rsidTr="00D0392A">
        <w:tc>
          <w:tcPr>
            <w:tcW w:w="1241" w:type="dxa"/>
          </w:tcPr>
          <w:p w14:paraId="4BA4E706" w14:textId="19D89066" w:rsidR="004C7AE4" w:rsidRPr="004C7AE4" w:rsidRDefault="004C7AE4" w:rsidP="004C7AE4">
            <w:pPr>
              <w:spacing w:before="0" w:after="0"/>
              <w:jc w:val="both"/>
              <w:rPr>
                <w:rFonts w:ascii="AppleSDGothicNeoM00" w:eastAsia="AppleSDGothicNeoM00" w:hAnsi="AppleSDGothicNeoM00"/>
                <w:sz w:val="22"/>
                <w:szCs w:val="22"/>
              </w:rPr>
            </w:pPr>
            <w:r>
              <w:rPr>
                <w:rFonts w:ascii="AppleSDGothicNeoM00" w:eastAsia="AppleSDGothicNeoM00" w:hAnsi="AppleSDGothicNeoM00" w:hint="eastAsia"/>
                <w:sz w:val="22"/>
                <w:szCs w:val="22"/>
              </w:rPr>
              <w:t>전문</w:t>
            </w:r>
            <w:r w:rsidRPr="004C7AE4">
              <w:rPr>
                <w:rFonts w:ascii="AppleSDGothicNeoM00" w:eastAsia="AppleSDGothicNeoM00" w:hAnsi="AppleSDGothicNeoM00" w:hint="eastAsia"/>
                <w:sz w:val="22"/>
                <w:szCs w:val="22"/>
              </w:rPr>
              <w:t>학사</w:t>
            </w:r>
          </w:p>
        </w:tc>
        <w:tc>
          <w:tcPr>
            <w:tcW w:w="1684" w:type="dxa"/>
          </w:tcPr>
          <w:p w14:paraId="103FB609" w14:textId="3D961AD5" w:rsidR="004C7AE4" w:rsidRPr="004C7AE4" w:rsidRDefault="004C7AE4" w:rsidP="004C7AE4">
            <w:pPr>
              <w:spacing w:before="0" w:after="0"/>
              <w:jc w:val="both"/>
              <w:rPr>
                <w:rFonts w:ascii="AppleSDGothicNeoM00" w:eastAsia="AppleSDGothicNeoM00" w:hAnsi="AppleSDGothicNeoM00"/>
                <w:sz w:val="22"/>
                <w:szCs w:val="22"/>
              </w:rPr>
            </w:pPr>
            <w:r>
              <w:rPr>
                <w:rFonts w:ascii="AppleSDGothicNeoM00" w:eastAsia="AppleSDGothicNeoM00" w:hAnsi="AppleSDGothicNeoM00" w:hint="eastAsia"/>
                <w:sz w:val="22"/>
                <w:szCs w:val="22"/>
              </w:rPr>
              <w:t>2</w:t>
            </w:r>
            <w:r>
              <w:rPr>
                <w:rFonts w:ascii="AppleSDGothicNeoM00" w:eastAsia="AppleSDGothicNeoM00" w:hAnsi="AppleSDGothicNeoM00"/>
                <w:sz w:val="22"/>
                <w:szCs w:val="22"/>
              </w:rPr>
              <w:t>016</w:t>
            </w:r>
            <w:r w:rsidRPr="004C7AE4">
              <w:rPr>
                <w:rFonts w:ascii="AppleSDGothicNeoM00" w:eastAsia="AppleSDGothicNeoM00" w:hAnsi="AppleSDGothicNeoM00" w:hint="eastAsia"/>
                <w:sz w:val="22"/>
                <w:szCs w:val="22"/>
              </w:rPr>
              <w:t xml:space="preserve">년 </w:t>
            </w:r>
            <w:r>
              <w:rPr>
                <w:rFonts w:ascii="AppleSDGothicNeoM00" w:eastAsia="AppleSDGothicNeoM00" w:hAnsi="AppleSDGothicNeoM00"/>
                <w:sz w:val="22"/>
                <w:szCs w:val="22"/>
              </w:rPr>
              <w:t>03</w:t>
            </w:r>
            <w:r w:rsidRPr="004C7AE4">
              <w:rPr>
                <w:rFonts w:ascii="AppleSDGothicNeoM00" w:eastAsia="AppleSDGothicNeoM00" w:hAnsi="AppleSDGothicNeoM00" w:hint="eastAsia"/>
                <w:sz w:val="22"/>
                <w:szCs w:val="22"/>
              </w:rPr>
              <w:t>월~</w:t>
            </w:r>
            <w:r>
              <w:rPr>
                <w:rFonts w:ascii="AppleSDGothicNeoM00" w:eastAsia="AppleSDGothicNeoM00" w:hAnsi="AppleSDGothicNeoM00"/>
                <w:sz w:val="22"/>
                <w:szCs w:val="22"/>
              </w:rPr>
              <w:t>2018</w:t>
            </w:r>
            <w:r w:rsidRPr="004C7AE4">
              <w:rPr>
                <w:rFonts w:ascii="AppleSDGothicNeoM00" w:eastAsia="AppleSDGothicNeoM00" w:hAnsi="AppleSDGothicNeoM00" w:hint="eastAsia"/>
                <w:sz w:val="22"/>
                <w:szCs w:val="22"/>
              </w:rPr>
              <w:t xml:space="preserve">년 </w:t>
            </w:r>
            <w:r>
              <w:rPr>
                <w:rFonts w:ascii="AppleSDGothicNeoM00" w:eastAsia="AppleSDGothicNeoM00" w:hAnsi="AppleSDGothicNeoM00"/>
                <w:sz w:val="22"/>
                <w:szCs w:val="22"/>
              </w:rPr>
              <w:t>02</w:t>
            </w:r>
            <w:r w:rsidRPr="004C7AE4">
              <w:rPr>
                <w:rFonts w:ascii="AppleSDGothicNeoM00" w:eastAsia="AppleSDGothicNeoM00" w:hAnsi="AppleSDGothicNeoM00" w:hint="eastAsia"/>
                <w:sz w:val="22"/>
                <w:szCs w:val="22"/>
              </w:rPr>
              <w:t>월</w:t>
            </w:r>
          </w:p>
        </w:tc>
        <w:tc>
          <w:tcPr>
            <w:tcW w:w="6431" w:type="dxa"/>
          </w:tcPr>
          <w:p w14:paraId="4290277C" w14:textId="77777777" w:rsidR="004C7AE4" w:rsidRPr="004C7AE4" w:rsidRDefault="004C7AE4" w:rsidP="004C7AE4">
            <w:pPr>
              <w:spacing w:before="0" w:after="0"/>
              <w:jc w:val="both"/>
              <w:rPr>
                <w:rFonts w:ascii="AppleSDGothicNeoM00" w:eastAsia="AppleSDGothicNeoM00" w:hAnsi="AppleSDGothicNeoM00"/>
                <w:b/>
                <w:bCs/>
                <w:sz w:val="22"/>
                <w:szCs w:val="22"/>
              </w:rPr>
            </w:pPr>
            <w:r>
              <w:rPr>
                <w:rFonts w:ascii="AppleSDGothicNeoM00" w:eastAsia="AppleSDGothicNeoM00" w:hAnsi="AppleSDGothicNeoM00" w:hint="eastAsia"/>
                <w:b/>
                <w:bCs/>
                <w:sz w:val="22"/>
                <w:szCs w:val="22"/>
              </w:rPr>
              <w:t>마산</w:t>
            </w:r>
            <w:r w:rsidRPr="004C7AE4">
              <w:rPr>
                <w:rFonts w:ascii="AppleSDGothicNeoM00" w:eastAsia="AppleSDGothicNeoM00" w:hAnsi="AppleSDGothicNeoM00" w:hint="eastAsia"/>
                <w:b/>
                <w:bCs/>
                <w:sz w:val="22"/>
                <w:szCs w:val="22"/>
              </w:rPr>
              <w:t>대학교</w:t>
            </w:r>
          </w:p>
          <w:p w14:paraId="2F478C2D" w14:textId="77777777" w:rsidR="004C7AE4" w:rsidRPr="004C7AE4" w:rsidRDefault="004C7AE4" w:rsidP="004C7AE4">
            <w:pPr>
              <w:spacing w:before="0" w:after="0"/>
              <w:jc w:val="both"/>
              <w:rPr>
                <w:rFonts w:ascii="AppleSDGothicNeoM00" w:eastAsia="AppleSDGothicNeoM00" w:hAnsi="AppleSDGothicNeoM00"/>
                <w:sz w:val="22"/>
                <w:szCs w:val="22"/>
              </w:rPr>
            </w:pPr>
            <w:r w:rsidRPr="004C7AE4">
              <w:rPr>
                <w:rFonts w:ascii="AppleSDGothicNeoM00" w:eastAsia="AppleSDGothicNeoM00" w:hAnsi="AppleSDGothicNeoM00" w:hint="eastAsia"/>
                <w:sz w:val="22"/>
                <w:szCs w:val="22"/>
              </w:rPr>
              <w:t>전공:</w:t>
            </w:r>
            <w:r w:rsidRPr="004C7AE4">
              <w:rPr>
                <w:rFonts w:ascii="AppleSDGothicNeoM00" w:eastAsia="AppleSDGothicNeoM00" w:hAnsi="AppleSDGothicNeoM00"/>
                <w:sz w:val="22"/>
                <w:szCs w:val="22"/>
              </w:rPr>
              <w:t xml:space="preserve"> </w:t>
            </w:r>
            <w:r>
              <w:rPr>
                <w:rFonts w:ascii="AppleSDGothicNeoM00" w:eastAsia="AppleSDGothicNeoM00" w:hAnsi="AppleSDGothicNeoM00" w:hint="eastAsia"/>
                <w:sz w:val="22"/>
                <w:szCs w:val="22"/>
              </w:rPr>
              <w:t xml:space="preserve">로봇 </w:t>
            </w:r>
            <w:proofErr w:type="spellStart"/>
            <w:r>
              <w:rPr>
                <w:rFonts w:ascii="AppleSDGothicNeoM00" w:eastAsia="AppleSDGothicNeoM00" w:hAnsi="AppleSDGothicNeoM00" w:hint="eastAsia"/>
                <w:sz w:val="22"/>
                <w:szCs w:val="22"/>
              </w:rPr>
              <w:t>메카트로닉스</w:t>
            </w:r>
            <w:r w:rsidRPr="004C7AE4">
              <w:rPr>
                <w:rFonts w:ascii="AppleSDGothicNeoM00" w:eastAsia="AppleSDGothicNeoM00" w:hAnsi="AppleSDGothicNeoM00" w:hint="eastAsia"/>
                <w:sz w:val="22"/>
                <w:szCs w:val="22"/>
              </w:rPr>
              <w:t>과</w:t>
            </w:r>
            <w:proofErr w:type="spellEnd"/>
          </w:p>
          <w:p w14:paraId="66D962CD" w14:textId="77777777" w:rsidR="004C7AE4" w:rsidRPr="004C7AE4" w:rsidRDefault="004C7AE4" w:rsidP="004C7AE4">
            <w:pPr>
              <w:spacing w:before="0" w:after="0"/>
              <w:jc w:val="both"/>
              <w:rPr>
                <w:rFonts w:ascii="AppleSDGothicNeoM00" w:eastAsia="AppleSDGothicNeoM00" w:hAnsi="AppleSDGothicNeoM00"/>
                <w:sz w:val="22"/>
                <w:szCs w:val="22"/>
              </w:rPr>
            </w:pPr>
            <w:r w:rsidRPr="004C7AE4">
              <w:rPr>
                <w:rFonts w:ascii="AppleSDGothicNeoM00" w:eastAsia="AppleSDGothicNeoM00" w:hAnsi="AppleSDGothicNeoM00" w:hint="eastAsia"/>
                <w:sz w:val="22"/>
                <w:szCs w:val="22"/>
              </w:rPr>
              <w:t>G</w:t>
            </w:r>
            <w:r w:rsidRPr="004C7AE4">
              <w:rPr>
                <w:rFonts w:ascii="AppleSDGothicNeoM00" w:eastAsia="AppleSDGothicNeoM00" w:hAnsi="AppleSDGothicNeoM00"/>
                <w:sz w:val="22"/>
                <w:szCs w:val="22"/>
              </w:rPr>
              <w:t>PA: 4.00/4.5</w:t>
            </w:r>
          </w:p>
          <w:p w14:paraId="3F036008" w14:textId="77777777" w:rsidR="004C7AE4" w:rsidRPr="004C7AE4" w:rsidRDefault="004C7AE4" w:rsidP="004C7AE4">
            <w:pPr>
              <w:spacing w:before="0" w:after="0"/>
              <w:jc w:val="both"/>
              <w:rPr>
                <w:rFonts w:ascii="AppleSDGothicNeoM00" w:eastAsia="AppleSDGothicNeoM00" w:hAnsi="AppleSDGothicNeoM00"/>
                <w:sz w:val="22"/>
                <w:szCs w:val="22"/>
              </w:rPr>
            </w:pPr>
          </w:p>
        </w:tc>
      </w:tr>
    </w:tbl>
    <w:p w14:paraId="25F3B65C" w14:textId="052BC5D5" w:rsidR="00ED0310" w:rsidRPr="004C7AE4" w:rsidRDefault="00ED0310" w:rsidP="00323E9E">
      <w:pPr>
        <w:spacing w:before="0" w:after="0"/>
        <w:jc w:val="both"/>
        <w:rPr>
          <w:rFonts w:ascii="AppleSDGothicNeoM00" w:eastAsia="AppleSDGothicNeoM00" w:hAnsi="AppleSDGothicNeoM00" w:hint="eastAsia"/>
          <w:sz w:val="22"/>
          <w:szCs w:val="22"/>
        </w:rPr>
      </w:pPr>
    </w:p>
    <w:p w14:paraId="5362A867" w14:textId="65E5D9A2" w:rsidR="00EB7959" w:rsidRPr="004C7AE4" w:rsidRDefault="00EB7959" w:rsidP="00EB7959">
      <w:pPr>
        <w:pStyle w:val="1"/>
        <w:jc w:val="both"/>
        <w:rPr>
          <w:rFonts w:ascii="AppleSDGothicNeoM00" w:eastAsia="AppleSDGothicNeoM00" w:hAnsi="AppleSDGothicNeoM00"/>
          <w:b w:val="0"/>
          <w:bCs/>
          <w:sz w:val="32"/>
          <w:szCs w:val="40"/>
          <w:u w:val="none"/>
        </w:rPr>
      </w:pPr>
      <w:r w:rsidRPr="004C7AE4">
        <w:rPr>
          <w:rFonts w:ascii="AppleSDGothicNeoM00" w:eastAsia="AppleSDGothicNeoM00" w:hAnsi="AppleSDGothicNeoM00" w:hint="eastAsia"/>
          <w:b w:val="0"/>
          <w:bCs/>
          <w:sz w:val="32"/>
          <w:szCs w:val="40"/>
          <w:u w:val="none"/>
        </w:rPr>
        <w:t>연구 경력</w:t>
      </w:r>
    </w:p>
    <w:p w14:paraId="4F940CEC" w14:textId="593123C2" w:rsidR="00EB7959" w:rsidRPr="004C7AE4" w:rsidRDefault="00EB7959" w:rsidP="00EB7959">
      <w:pPr>
        <w:spacing w:before="0" w:after="0"/>
        <w:ind w:left="498" w:hangingChars="240" w:hanging="498"/>
        <w:jc w:val="both"/>
        <w:rPr>
          <w:rFonts w:ascii="AppleSDGothicNeoM00" w:eastAsia="AppleSDGothicNeoM00" w:hAnsi="AppleSDGothicNeoM00"/>
          <w:b/>
          <w:sz w:val="22"/>
          <w:szCs w:val="22"/>
        </w:rPr>
      </w:pPr>
      <w:r w:rsidRPr="004C7AE4">
        <w:rPr>
          <w:rFonts w:ascii="AppleSDGothicNeoM00" w:eastAsia="AppleSDGothicNeoM00" w:hAnsi="AppleSDGothicNeoM00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DBE8F3B" wp14:editId="02899059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954233" cy="0"/>
                <wp:effectExtent l="0" t="0" r="0" b="0"/>
                <wp:wrapNone/>
                <wp:docPr id="9" name="직선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3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8BEC096" id="직선 연결선 9" o:spid="_x0000_s1026" style="position:absolute;left:0;text-align:left;z-index:2516776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-.05pt" to="468.8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" strokecolor="black [3213]">
                <w10:wrap anchorx="margin"/>
              </v:line>
            </w:pict>
          </mc:Fallback>
        </mc:AlternateContent>
      </w:r>
    </w:p>
    <w:tbl>
      <w:tblPr>
        <w:tblStyle w:val="af4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7371"/>
      </w:tblGrid>
      <w:tr w:rsidR="006E5106" w:rsidRPr="004C7AE4" w14:paraId="79B36506" w14:textId="1C15317A" w:rsidTr="00082C0E">
        <w:trPr>
          <w:trHeight w:val="658"/>
        </w:trPr>
        <w:tc>
          <w:tcPr>
            <w:tcW w:w="1985" w:type="dxa"/>
            <w:vMerge w:val="restart"/>
            <w:tcBorders>
              <w:bottom w:val="nil"/>
            </w:tcBorders>
            <w:vAlign w:val="center"/>
          </w:tcPr>
          <w:p w14:paraId="6D304396" w14:textId="14F121CD" w:rsidR="006E5106" w:rsidRPr="004C7AE4" w:rsidRDefault="002A25C2" w:rsidP="00082C0E">
            <w:pPr>
              <w:spacing w:before="0" w:after="0"/>
              <w:jc w:val="both"/>
              <w:rPr>
                <w:rFonts w:ascii="AppleSDGothicNeoM00" w:eastAsia="AppleSDGothicNeoM00" w:hAnsi="AppleSDGothicNeoM00"/>
                <w:sz w:val="22"/>
                <w:szCs w:val="22"/>
              </w:rPr>
            </w:pPr>
            <w:r w:rsidRPr="004C7AE4">
              <w:rPr>
                <w:rFonts w:ascii="AppleSDGothicNeoM00" w:eastAsia="AppleSDGothicNeoM00" w:hAnsi="AppleSDGothicNeoM00"/>
                <w:sz w:val="22"/>
                <w:szCs w:val="22"/>
              </w:rPr>
              <w:lastRenderedPageBreak/>
              <w:t>XXXX</w:t>
            </w:r>
            <w:r w:rsidR="006E5106" w:rsidRPr="004C7AE4">
              <w:rPr>
                <w:rFonts w:ascii="AppleSDGothicNeoM00" w:eastAsia="AppleSDGothicNeoM00" w:hAnsi="AppleSDGothicNeoM00" w:hint="eastAsia"/>
                <w:sz w:val="22"/>
                <w:szCs w:val="22"/>
              </w:rPr>
              <w:t xml:space="preserve">년 </w:t>
            </w:r>
            <w:r w:rsidRPr="004C7AE4">
              <w:rPr>
                <w:rFonts w:ascii="AppleSDGothicNeoM00" w:eastAsia="AppleSDGothicNeoM00" w:hAnsi="AppleSDGothicNeoM00"/>
                <w:sz w:val="22"/>
                <w:szCs w:val="22"/>
              </w:rPr>
              <w:t>X</w:t>
            </w:r>
            <w:r w:rsidR="006E5106" w:rsidRPr="004C7AE4">
              <w:rPr>
                <w:rFonts w:ascii="AppleSDGothicNeoM00" w:eastAsia="AppleSDGothicNeoM00" w:hAnsi="AppleSDGothicNeoM00" w:hint="eastAsia"/>
                <w:sz w:val="22"/>
                <w:szCs w:val="22"/>
              </w:rPr>
              <w:t>월</w:t>
            </w:r>
          </w:p>
          <w:p w14:paraId="368924B5" w14:textId="12352600" w:rsidR="006E5106" w:rsidRPr="004C7AE4" w:rsidRDefault="006E5106" w:rsidP="00082C0E">
            <w:pPr>
              <w:spacing w:before="0" w:after="0"/>
              <w:jc w:val="both"/>
              <w:rPr>
                <w:rFonts w:ascii="AppleSDGothicNeoM00" w:eastAsia="AppleSDGothicNeoM00" w:hAnsi="AppleSDGothicNeoM00"/>
                <w:sz w:val="22"/>
                <w:szCs w:val="22"/>
              </w:rPr>
            </w:pPr>
            <w:r w:rsidRPr="004C7AE4">
              <w:rPr>
                <w:rFonts w:ascii="AppleSDGothicNeoM00" w:eastAsia="AppleSDGothicNeoM00" w:hAnsi="AppleSDGothicNeoM00" w:hint="eastAsia"/>
                <w:sz w:val="22"/>
                <w:szCs w:val="22"/>
              </w:rPr>
              <w:t>~</w:t>
            </w:r>
            <w:r w:rsidRPr="004C7AE4">
              <w:rPr>
                <w:rFonts w:ascii="AppleSDGothicNeoM00" w:eastAsia="AppleSDGothicNeoM00" w:hAnsi="AppleSDGothicNeoM00"/>
                <w:sz w:val="22"/>
                <w:szCs w:val="22"/>
              </w:rPr>
              <w:t xml:space="preserve"> </w:t>
            </w:r>
            <w:r w:rsidRPr="004C7AE4">
              <w:rPr>
                <w:rFonts w:ascii="AppleSDGothicNeoM00" w:eastAsia="AppleSDGothicNeoM00" w:hAnsi="AppleSDGothicNeoM00" w:hint="eastAsia"/>
                <w:sz w:val="22"/>
                <w:szCs w:val="22"/>
              </w:rPr>
              <w:t>현재</w:t>
            </w:r>
          </w:p>
          <w:p w14:paraId="33801117" w14:textId="268A173B" w:rsidR="006E5106" w:rsidRPr="004C7AE4" w:rsidRDefault="006E5106" w:rsidP="00082C0E">
            <w:pPr>
              <w:spacing w:before="0" w:after="0"/>
              <w:jc w:val="both"/>
              <w:rPr>
                <w:rFonts w:ascii="AppleSDGothicNeoM00" w:eastAsia="AppleSDGothicNeoM00" w:hAnsi="AppleSDGothicNeoM00"/>
                <w:sz w:val="22"/>
                <w:szCs w:val="22"/>
              </w:rPr>
            </w:pPr>
          </w:p>
        </w:tc>
        <w:tc>
          <w:tcPr>
            <w:tcW w:w="7371" w:type="dxa"/>
            <w:vMerge w:val="restart"/>
            <w:tcBorders>
              <w:bottom w:val="nil"/>
            </w:tcBorders>
          </w:tcPr>
          <w:p w14:paraId="26B4CAF7" w14:textId="692F4417" w:rsidR="006E5106" w:rsidRPr="004C7AE4" w:rsidRDefault="002A25C2" w:rsidP="006E5106">
            <w:pPr>
              <w:spacing w:before="0" w:after="0"/>
              <w:jc w:val="both"/>
              <w:rPr>
                <w:rFonts w:ascii="AppleSDGothicNeoM00" w:eastAsia="AppleSDGothicNeoM00" w:hAnsi="AppleSDGothicNeoM00"/>
                <w:b/>
                <w:bCs/>
                <w:sz w:val="22"/>
                <w:szCs w:val="22"/>
              </w:rPr>
            </w:pPr>
            <w:r w:rsidRPr="004C7AE4">
              <w:rPr>
                <w:rFonts w:ascii="AppleSDGothicNeoM00" w:eastAsia="AppleSDGothicNeoM00" w:hAnsi="AppleSDGothicNeoM00" w:hint="eastAsia"/>
                <w:b/>
                <w:bCs/>
                <w:sz w:val="22"/>
                <w:szCs w:val="22"/>
              </w:rPr>
              <w:t>X</w:t>
            </w:r>
            <w:r w:rsidRPr="004C7AE4">
              <w:rPr>
                <w:rFonts w:ascii="AppleSDGothicNeoM00" w:eastAsia="AppleSDGothicNeoM00" w:hAnsi="AppleSDGothicNeoM00"/>
                <w:b/>
                <w:bCs/>
                <w:sz w:val="22"/>
                <w:szCs w:val="22"/>
              </w:rPr>
              <w:t>XXX</w:t>
            </w:r>
            <w:r w:rsidR="006E5106" w:rsidRPr="004C7AE4">
              <w:rPr>
                <w:rFonts w:ascii="AppleSDGothicNeoM00" w:eastAsia="AppleSDGothicNeoM00" w:hAnsi="AppleSDGothicNeoM00" w:hint="eastAsia"/>
                <w:b/>
                <w:bCs/>
                <w:sz w:val="22"/>
                <w:szCs w:val="22"/>
              </w:rPr>
              <w:t>(</w:t>
            </w:r>
            <w:r w:rsidRPr="004C7AE4">
              <w:rPr>
                <w:rFonts w:ascii="AppleSDGothicNeoM00" w:eastAsia="AppleSDGothicNeoM00" w:hAnsi="AppleSDGothicNeoM00" w:hint="eastAsia"/>
                <w:b/>
                <w:bCs/>
                <w:sz w:val="22"/>
                <w:szCs w:val="22"/>
              </w:rPr>
              <w:t>X</w:t>
            </w:r>
            <w:r w:rsidRPr="004C7AE4">
              <w:rPr>
                <w:rFonts w:ascii="AppleSDGothicNeoM00" w:eastAsia="AppleSDGothicNeoM00" w:hAnsi="AppleSDGothicNeoM00"/>
                <w:b/>
                <w:bCs/>
                <w:sz w:val="22"/>
                <w:szCs w:val="22"/>
              </w:rPr>
              <w:t>X</w:t>
            </w:r>
            <w:r w:rsidR="006E5106" w:rsidRPr="004C7AE4">
              <w:rPr>
                <w:rFonts w:ascii="AppleSDGothicNeoM00" w:eastAsia="AppleSDGothicNeoM00" w:hAnsi="AppleSDGothicNeoM00" w:hint="eastAsia"/>
                <w:b/>
                <w:bCs/>
                <w:sz w:val="22"/>
                <w:szCs w:val="22"/>
              </w:rPr>
              <w:t>)</w:t>
            </w:r>
          </w:p>
          <w:p w14:paraId="00DB2B7E" w14:textId="1510B363" w:rsidR="006E5106" w:rsidRPr="004C7AE4" w:rsidRDefault="006E5106" w:rsidP="006E5106">
            <w:pPr>
              <w:spacing w:before="0" w:after="0"/>
              <w:ind w:firstLineChars="100" w:firstLine="190"/>
              <w:jc w:val="both"/>
              <w:rPr>
                <w:rFonts w:ascii="AppleSDGothicNeoM00" w:eastAsia="AppleSDGothicNeoM00" w:hAnsi="AppleSDGothicNeoM00"/>
                <w:sz w:val="22"/>
                <w:szCs w:val="22"/>
              </w:rPr>
            </w:pPr>
            <w:r w:rsidRPr="004C7AE4">
              <w:rPr>
                <w:rFonts w:ascii="AppleSDGothicNeoM00" w:eastAsia="AppleSDGothicNeoM00" w:hAnsi="AppleSDGothicNeoM00" w:hint="eastAsia"/>
                <w:sz w:val="22"/>
                <w:szCs w:val="22"/>
              </w:rPr>
              <w:t>연구보조원(현재)</w:t>
            </w:r>
            <w:r w:rsidRPr="004C7AE4">
              <w:rPr>
                <w:rFonts w:ascii="AppleSDGothicNeoM00" w:eastAsia="AppleSDGothicNeoM00" w:hAnsi="AppleSDGothicNeoM00"/>
                <w:sz w:val="22"/>
                <w:szCs w:val="22"/>
              </w:rPr>
              <w:t xml:space="preserve"> </w:t>
            </w:r>
          </w:p>
          <w:p w14:paraId="0C8C5EFB" w14:textId="5D917F21" w:rsidR="006E3D96" w:rsidRPr="004C7AE4" w:rsidRDefault="002A25C2" w:rsidP="006E5106">
            <w:pPr>
              <w:pStyle w:val="af5"/>
              <w:numPr>
                <w:ilvl w:val="0"/>
                <w:numId w:val="18"/>
              </w:numPr>
              <w:spacing w:before="0" w:after="0"/>
              <w:ind w:leftChars="0"/>
              <w:jc w:val="both"/>
              <w:rPr>
                <w:rFonts w:ascii="AppleSDGothicNeoM00" w:eastAsia="AppleSDGothicNeoM00" w:hAnsi="AppleSDGothicNeoM00"/>
                <w:sz w:val="22"/>
                <w:szCs w:val="22"/>
              </w:rPr>
            </w:pPr>
            <w:r w:rsidRPr="004C7AE4">
              <w:rPr>
                <w:rFonts w:ascii="AppleSDGothicNeoM00" w:eastAsia="AppleSDGothicNeoM00" w:hAnsi="AppleSDGothicNeoM00" w:hint="eastAsia"/>
                <w:sz w:val="22"/>
                <w:szCs w:val="22"/>
              </w:rPr>
              <w:t>X</w:t>
            </w:r>
            <w:r w:rsidRPr="004C7AE4">
              <w:rPr>
                <w:rFonts w:ascii="AppleSDGothicNeoM00" w:eastAsia="AppleSDGothicNeoM00" w:hAnsi="AppleSDGothicNeoM00"/>
                <w:sz w:val="22"/>
                <w:szCs w:val="22"/>
              </w:rPr>
              <w:t>XXX</w:t>
            </w:r>
            <w:r w:rsidR="006E5106" w:rsidRPr="004C7AE4">
              <w:rPr>
                <w:rFonts w:ascii="AppleSDGothicNeoM00" w:eastAsia="AppleSDGothicNeoM00" w:hAnsi="AppleSDGothicNeoM00" w:hint="eastAsia"/>
                <w:sz w:val="22"/>
                <w:szCs w:val="22"/>
              </w:rPr>
              <w:t xml:space="preserve"> 연구 </w:t>
            </w:r>
            <w:r w:rsidR="006E3D96" w:rsidRPr="004C7AE4">
              <w:rPr>
                <w:rFonts w:ascii="AppleSDGothicNeoM00" w:eastAsia="AppleSDGothicNeoM00" w:hAnsi="AppleSDGothicNeoM00" w:hint="eastAsia"/>
                <w:sz w:val="22"/>
                <w:szCs w:val="22"/>
              </w:rPr>
              <w:t>참여</w:t>
            </w:r>
          </w:p>
          <w:p w14:paraId="5454E832" w14:textId="0DB98A0F" w:rsidR="006E5106" w:rsidRPr="004C7AE4" w:rsidRDefault="002A25C2" w:rsidP="006E5106">
            <w:pPr>
              <w:pStyle w:val="af5"/>
              <w:numPr>
                <w:ilvl w:val="0"/>
                <w:numId w:val="18"/>
              </w:numPr>
              <w:spacing w:before="0" w:after="0"/>
              <w:ind w:leftChars="0"/>
              <w:jc w:val="both"/>
              <w:rPr>
                <w:rFonts w:ascii="AppleSDGothicNeoM00" w:eastAsia="AppleSDGothicNeoM00" w:hAnsi="AppleSDGothicNeoM00"/>
                <w:sz w:val="22"/>
                <w:szCs w:val="22"/>
              </w:rPr>
            </w:pPr>
            <w:r w:rsidRPr="004C7AE4">
              <w:rPr>
                <w:rFonts w:ascii="AppleSDGothicNeoM00" w:eastAsia="AppleSDGothicNeoM00" w:hAnsi="AppleSDGothicNeoM00" w:hint="eastAsia"/>
                <w:sz w:val="22"/>
                <w:szCs w:val="22"/>
              </w:rPr>
              <w:t>X</w:t>
            </w:r>
            <w:r w:rsidRPr="004C7AE4">
              <w:rPr>
                <w:rFonts w:ascii="AppleSDGothicNeoM00" w:eastAsia="AppleSDGothicNeoM00" w:hAnsi="AppleSDGothicNeoM00"/>
                <w:sz w:val="22"/>
                <w:szCs w:val="22"/>
              </w:rPr>
              <w:t>XXX</w:t>
            </w:r>
            <w:r w:rsidR="006E5106" w:rsidRPr="004C7AE4">
              <w:rPr>
                <w:rFonts w:ascii="AppleSDGothicNeoM00" w:eastAsia="AppleSDGothicNeoM00" w:hAnsi="AppleSDGothicNeoM00" w:hint="eastAsia"/>
                <w:sz w:val="22"/>
                <w:szCs w:val="22"/>
              </w:rPr>
              <w:t xml:space="preserve"> 분석</w:t>
            </w:r>
          </w:p>
          <w:p w14:paraId="746EFA70" w14:textId="77777777" w:rsidR="006E5106" w:rsidRPr="004C7AE4" w:rsidRDefault="002A25C2" w:rsidP="002A25C2">
            <w:pPr>
              <w:pStyle w:val="af5"/>
              <w:numPr>
                <w:ilvl w:val="0"/>
                <w:numId w:val="18"/>
              </w:numPr>
              <w:spacing w:before="0" w:after="0"/>
              <w:ind w:leftChars="0"/>
              <w:jc w:val="both"/>
              <w:rPr>
                <w:rFonts w:ascii="AppleSDGothicNeoM00" w:eastAsia="AppleSDGothicNeoM00" w:hAnsi="AppleSDGothicNeoM00"/>
                <w:sz w:val="22"/>
                <w:szCs w:val="22"/>
              </w:rPr>
            </w:pPr>
            <w:r w:rsidRPr="004C7AE4">
              <w:rPr>
                <w:rFonts w:ascii="AppleSDGothicNeoM00" w:eastAsia="AppleSDGothicNeoM00" w:hAnsi="AppleSDGothicNeoM00"/>
                <w:sz w:val="22"/>
                <w:szCs w:val="22"/>
              </w:rPr>
              <w:t>XXXX</w:t>
            </w:r>
            <w:r w:rsidR="006E5106" w:rsidRPr="004C7AE4">
              <w:rPr>
                <w:rFonts w:ascii="AppleSDGothicNeoM00" w:eastAsia="AppleSDGothicNeoM00" w:hAnsi="AppleSDGothicNeoM00" w:hint="eastAsia"/>
                <w:sz w:val="22"/>
                <w:szCs w:val="22"/>
              </w:rPr>
              <w:t xml:space="preserve"> 설계</w:t>
            </w:r>
          </w:p>
          <w:p w14:paraId="531C61F7" w14:textId="1B7862B2" w:rsidR="002A25C2" w:rsidRPr="004C7AE4" w:rsidRDefault="002A25C2" w:rsidP="002A25C2">
            <w:pPr>
              <w:spacing w:before="0" w:after="0"/>
              <w:jc w:val="both"/>
              <w:rPr>
                <w:rFonts w:ascii="AppleSDGothicNeoM00" w:eastAsia="AppleSDGothicNeoM00" w:hAnsi="AppleSDGothicNeoM00"/>
                <w:sz w:val="22"/>
                <w:szCs w:val="22"/>
              </w:rPr>
            </w:pPr>
          </w:p>
        </w:tc>
      </w:tr>
      <w:tr w:rsidR="006E5106" w:rsidRPr="004C7AE4" w14:paraId="199BBDE1" w14:textId="77777777" w:rsidTr="00082C0E">
        <w:trPr>
          <w:trHeight w:val="343"/>
        </w:trPr>
        <w:tc>
          <w:tcPr>
            <w:tcW w:w="1985" w:type="dxa"/>
            <w:vMerge/>
          </w:tcPr>
          <w:p w14:paraId="3805B1A0" w14:textId="0C6209FB" w:rsidR="006E5106" w:rsidRPr="004C7AE4" w:rsidRDefault="006E5106" w:rsidP="00082C0E">
            <w:pPr>
              <w:spacing w:before="0" w:after="0"/>
              <w:jc w:val="both"/>
              <w:rPr>
                <w:rFonts w:ascii="AppleSDGothicNeoM00" w:eastAsia="AppleSDGothicNeoM00" w:hAnsi="AppleSDGothicNeoM00"/>
                <w:sz w:val="22"/>
                <w:szCs w:val="22"/>
              </w:rPr>
            </w:pPr>
          </w:p>
        </w:tc>
        <w:tc>
          <w:tcPr>
            <w:tcW w:w="7371" w:type="dxa"/>
            <w:vMerge/>
          </w:tcPr>
          <w:p w14:paraId="14FBB8D0" w14:textId="77777777" w:rsidR="006E5106" w:rsidRPr="004C7AE4" w:rsidRDefault="006E5106" w:rsidP="006E5106">
            <w:pPr>
              <w:spacing w:before="0" w:after="0"/>
              <w:jc w:val="both"/>
              <w:rPr>
                <w:rFonts w:ascii="AppleSDGothicNeoM00" w:eastAsia="AppleSDGothicNeoM00" w:hAnsi="AppleSDGothicNeoM00"/>
                <w:sz w:val="22"/>
                <w:szCs w:val="22"/>
              </w:rPr>
            </w:pPr>
          </w:p>
        </w:tc>
      </w:tr>
      <w:tr w:rsidR="006E5106" w:rsidRPr="004C7AE4" w14:paraId="6497344A" w14:textId="77777777" w:rsidTr="00082C0E">
        <w:tc>
          <w:tcPr>
            <w:tcW w:w="1985" w:type="dxa"/>
            <w:vAlign w:val="center"/>
          </w:tcPr>
          <w:p w14:paraId="363EDE2A" w14:textId="15FC5C0D" w:rsidR="006E5106" w:rsidRPr="004C7AE4" w:rsidRDefault="002A25C2" w:rsidP="00082C0E">
            <w:pPr>
              <w:spacing w:before="0" w:after="0"/>
              <w:jc w:val="both"/>
              <w:rPr>
                <w:rFonts w:ascii="AppleSDGothicNeoM00" w:eastAsia="AppleSDGothicNeoM00" w:hAnsi="AppleSDGothicNeoM00"/>
                <w:sz w:val="22"/>
                <w:szCs w:val="22"/>
              </w:rPr>
            </w:pPr>
            <w:r w:rsidRPr="004C7AE4">
              <w:rPr>
                <w:rFonts w:ascii="AppleSDGothicNeoM00" w:eastAsia="AppleSDGothicNeoM00" w:hAnsi="AppleSDGothicNeoM00"/>
                <w:sz w:val="22"/>
                <w:szCs w:val="22"/>
              </w:rPr>
              <w:t>XXXX</w:t>
            </w:r>
            <w:r w:rsidR="006E5106" w:rsidRPr="004C7AE4">
              <w:rPr>
                <w:rFonts w:ascii="AppleSDGothicNeoM00" w:eastAsia="AppleSDGothicNeoM00" w:hAnsi="AppleSDGothicNeoM00" w:hint="eastAsia"/>
                <w:sz w:val="22"/>
                <w:szCs w:val="22"/>
              </w:rPr>
              <w:t xml:space="preserve">년 </w:t>
            </w:r>
            <w:r w:rsidRPr="004C7AE4">
              <w:rPr>
                <w:rFonts w:ascii="AppleSDGothicNeoM00" w:eastAsia="AppleSDGothicNeoM00" w:hAnsi="AppleSDGothicNeoM00"/>
                <w:sz w:val="22"/>
                <w:szCs w:val="22"/>
              </w:rPr>
              <w:t>X</w:t>
            </w:r>
            <w:r w:rsidR="006E5106" w:rsidRPr="004C7AE4">
              <w:rPr>
                <w:rFonts w:ascii="AppleSDGothicNeoM00" w:eastAsia="AppleSDGothicNeoM00" w:hAnsi="AppleSDGothicNeoM00" w:hint="eastAsia"/>
                <w:sz w:val="22"/>
                <w:szCs w:val="22"/>
              </w:rPr>
              <w:t>월</w:t>
            </w:r>
          </w:p>
          <w:p w14:paraId="37BBEE65" w14:textId="35977899" w:rsidR="006E5106" w:rsidRPr="004C7AE4" w:rsidRDefault="006E5106" w:rsidP="00082C0E">
            <w:pPr>
              <w:spacing w:before="0" w:after="0"/>
              <w:jc w:val="both"/>
              <w:rPr>
                <w:rFonts w:ascii="AppleSDGothicNeoM00" w:eastAsia="AppleSDGothicNeoM00" w:hAnsi="AppleSDGothicNeoM00"/>
                <w:sz w:val="22"/>
                <w:szCs w:val="22"/>
              </w:rPr>
            </w:pPr>
            <w:r w:rsidRPr="004C7AE4">
              <w:rPr>
                <w:rFonts w:ascii="AppleSDGothicNeoM00" w:eastAsia="AppleSDGothicNeoM00" w:hAnsi="AppleSDGothicNeoM00" w:hint="eastAsia"/>
                <w:sz w:val="22"/>
                <w:szCs w:val="22"/>
              </w:rPr>
              <w:t>~</w:t>
            </w:r>
            <w:r w:rsidRPr="004C7AE4">
              <w:rPr>
                <w:rFonts w:ascii="AppleSDGothicNeoM00" w:eastAsia="AppleSDGothicNeoM00" w:hAnsi="AppleSDGothicNeoM00"/>
                <w:sz w:val="22"/>
                <w:szCs w:val="22"/>
              </w:rPr>
              <w:t xml:space="preserve"> </w:t>
            </w:r>
            <w:r w:rsidR="002A25C2" w:rsidRPr="004C7AE4">
              <w:rPr>
                <w:rFonts w:ascii="AppleSDGothicNeoM00" w:eastAsia="AppleSDGothicNeoM00" w:hAnsi="AppleSDGothicNeoM00"/>
                <w:sz w:val="22"/>
                <w:szCs w:val="22"/>
              </w:rPr>
              <w:t>XXXX</w:t>
            </w:r>
            <w:r w:rsidRPr="004C7AE4">
              <w:rPr>
                <w:rFonts w:ascii="AppleSDGothicNeoM00" w:eastAsia="AppleSDGothicNeoM00" w:hAnsi="AppleSDGothicNeoM00" w:hint="eastAsia"/>
                <w:sz w:val="22"/>
                <w:szCs w:val="22"/>
              </w:rPr>
              <w:t xml:space="preserve">년 </w:t>
            </w:r>
            <w:r w:rsidR="002A25C2" w:rsidRPr="004C7AE4">
              <w:rPr>
                <w:rFonts w:ascii="AppleSDGothicNeoM00" w:eastAsia="AppleSDGothicNeoM00" w:hAnsi="AppleSDGothicNeoM00"/>
                <w:sz w:val="22"/>
                <w:szCs w:val="22"/>
              </w:rPr>
              <w:t>XX</w:t>
            </w:r>
            <w:r w:rsidRPr="004C7AE4">
              <w:rPr>
                <w:rFonts w:ascii="AppleSDGothicNeoM00" w:eastAsia="AppleSDGothicNeoM00" w:hAnsi="AppleSDGothicNeoM00" w:hint="eastAsia"/>
                <w:sz w:val="22"/>
                <w:szCs w:val="22"/>
              </w:rPr>
              <w:t>월</w:t>
            </w:r>
          </w:p>
        </w:tc>
        <w:tc>
          <w:tcPr>
            <w:tcW w:w="7371" w:type="dxa"/>
            <w:vAlign w:val="center"/>
          </w:tcPr>
          <w:p w14:paraId="0F4BBC97" w14:textId="09DEEC3F" w:rsidR="006E5106" w:rsidRPr="004C7AE4" w:rsidRDefault="002A25C2" w:rsidP="006E5106">
            <w:pPr>
              <w:spacing w:before="0" w:after="0"/>
              <w:jc w:val="both"/>
              <w:rPr>
                <w:rFonts w:ascii="AppleSDGothicNeoM00" w:eastAsia="AppleSDGothicNeoM00" w:hAnsi="AppleSDGothicNeoM00"/>
                <w:b/>
                <w:bCs/>
                <w:sz w:val="22"/>
                <w:szCs w:val="22"/>
              </w:rPr>
            </w:pPr>
            <w:r w:rsidRPr="004C7AE4">
              <w:rPr>
                <w:rFonts w:ascii="AppleSDGothicNeoM00" w:eastAsia="AppleSDGothicNeoM00" w:hAnsi="AppleSDGothicNeoM00" w:hint="eastAsia"/>
                <w:b/>
                <w:bCs/>
                <w:sz w:val="22"/>
                <w:szCs w:val="22"/>
              </w:rPr>
              <w:t>X</w:t>
            </w:r>
            <w:r w:rsidRPr="004C7AE4">
              <w:rPr>
                <w:rFonts w:ascii="AppleSDGothicNeoM00" w:eastAsia="AppleSDGothicNeoM00" w:hAnsi="AppleSDGothicNeoM00"/>
                <w:b/>
                <w:bCs/>
                <w:sz w:val="22"/>
                <w:szCs w:val="22"/>
              </w:rPr>
              <w:t>XXX</w:t>
            </w:r>
            <w:r w:rsidR="006E5106" w:rsidRPr="004C7AE4">
              <w:rPr>
                <w:rFonts w:ascii="AppleSDGothicNeoM00" w:eastAsia="AppleSDGothicNeoM00" w:hAnsi="AppleSDGothicNeoM00" w:hint="eastAsia"/>
                <w:b/>
                <w:bCs/>
                <w:sz w:val="22"/>
                <w:szCs w:val="22"/>
              </w:rPr>
              <w:t>(</w:t>
            </w:r>
            <w:r w:rsidRPr="004C7AE4">
              <w:rPr>
                <w:rFonts w:ascii="AppleSDGothicNeoM00" w:eastAsia="AppleSDGothicNeoM00" w:hAnsi="AppleSDGothicNeoM00" w:hint="eastAsia"/>
                <w:b/>
                <w:bCs/>
                <w:sz w:val="22"/>
                <w:szCs w:val="22"/>
              </w:rPr>
              <w:t>X</w:t>
            </w:r>
            <w:r w:rsidRPr="004C7AE4">
              <w:rPr>
                <w:rFonts w:ascii="AppleSDGothicNeoM00" w:eastAsia="AppleSDGothicNeoM00" w:hAnsi="AppleSDGothicNeoM00"/>
                <w:b/>
                <w:bCs/>
                <w:sz w:val="22"/>
                <w:szCs w:val="22"/>
              </w:rPr>
              <w:t>X</w:t>
            </w:r>
            <w:r w:rsidR="006E5106" w:rsidRPr="004C7AE4">
              <w:rPr>
                <w:rFonts w:ascii="AppleSDGothicNeoM00" w:eastAsia="AppleSDGothicNeoM00" w:hAnsi="AppleSDGothicNeoM00" w:hint="eastAsia"/>
                <w:b/>
                <w:bCs/>
                <w:sz w:val="22"/>
                <w:szCs w:val="22"/>
              </w:rPr>
              <w:t>)</w:t>
            </w:r>
            <w:r w:rsidRPr="004C7AE4">
              <w:rPr>
                <w:rFonts w:ascii="AppleSDGothicNeoM00" w:eastAsia="AppleSDGothicNeoM00" w:hAnsi="AppleSDGothicNeoM00"/>
                <w:b/>
                <w:bCs/>
                <w:sz w:val="22"/>
                <w:szCs w:val="22"/>
              </w:rPr>
              <w:t xml:space="preserve"> XXX</w:t>
            </w:r>
            <w:r w:rsidR="006E5106" w:rsidRPr="004C7AE4">
              <w:rPr>
                <w:rFonts w:ascii="AppleSDGothicNeoM00" w:eastAsia="AppleSDGothicNeoM00" w:hAnsi="AppleSDGothicNeoM00" w:hint="eastAsia"/>
                <w:b/>
                <w:bCs/>
                <w:sz w:val="22"/>
                <w:szCs w:val="22"/>
              </w:rPr>
              <w:t xml:space="preserve"> 연구실</w:t>
            </w:r>
          </w:p>
          <w:p w14:paraId="35E317E1" w14:textId="5431D4EE" w:rsidR="006E5106" w:rsidRPr="004C7AE4" w:rsidRDefault="00C066BE" w:rsidP="006E5106">
            <w:pPr>
              <w:spacing w:before="0" w:after="0"/>
              <w:ind w:firstLineChars="100" w:firstLine="190"/>
              <w:jc w:val="both"/>
              <w:rPr>
                <w:rFonts w:ascii="AppleSDGothicNeoM00" w:eastAsia="AppleSDGothicNeoM00" w:hAnsi="AppleSDGothicNeoM00"/>
                <w:sz w:val="22"/>
                <w:szCs w:val="22"/>
              </w:rPr>
            </w:pPr>
            <w:r w:rsidRPr="004C7AE4">
              <w:rPr>
                <w:rFonts w:ascii="AppleSDGothicNeoM00" w:eastAsia="AppleSDGothicNeoM00" w:hAnsi="AppleSDGothicNeoM00" w:hint="eastAsia"/>
                <w:sz w:val="22"/>
                <w:szCs w:val="22"/>
              </w:rPr>
              <w:t>연구보조원</w:t>
            </w:r>
          </w:p>
          <w:p w14:paraId="1C108674" w14:textId="5CFD8464" w:rsidR="006E5106" w:rsidRPr="004C7AE4" w:rsidRDefault="002A25C2" w:rsidP="006E5106">
            <w:pPr>
              <w:pStyle w:val="af5"/>
              <w:numPr>
                <w:ilvl w:val="0"/>
                <w:numId w:val="18"/>
              </w:numPr>
              <w:spacing w:before="0" w:after="0"/>
              <w:ind w:leftChars="0"/>
              <w:jc w:val="both"/>
              <w:rPr>
                <w:rFonts w:ascii="AppleSDGothicNeoM00" w:eastAsia="AppleSDGothicNeoM00" w:hAnsi="AppleSDGothicNeoM00"/>
                <w:sz w:val="22"/>
                <w:szCs w:val="22"/>
              </w:rPr>
            </w:pPr>
            <w:r w:rsidRPr="004C7AE4">
              <w:rPr>
                <w:rFonts w:ascii="AppleSDGothicNeoM00" w:eastAsia="AppleSDGothicNeoM00" w:hAnsi="AppleSDGothicNeoM00" w:hint="eastAsia"/>
                <w:sz w:val="22"/>
                <w:szCs w:val="22"/>
              </w:rPr>
              <w:t>X</w:t>
            </w:r>
            <w:r w:rsidRPr="004C7AE4">
              <w:rPr>
                <w:rFonts w:ascii="AppleSDGothicNeoM00" w:eastAsia="AppleSDGothicNeoM00" w:hAnsi="AppleSDGothicNeoM00"/>
                <w:sz w:val="22"/>
                <w:szCs w:val="22"/>
              </w:rPr>
              <w:t>XXX</w:t>
            </w:r>
            <w:r w:rsidR="006E5106" w:rsidRPr="004C7AE4">
              <w:rPr>
                <w:rFonts w:ascii="AppleSDGothicNeoM00" w:eastAsia="AppleSDGothicNeoM00" w:hAnsi="AppleSDGothicNeoM00"/>
                <w:sz w:val="22"/>
                <w:szCs w:val="22"/>
              </w:rPr>
              <w:t xml:space="preserve"> </w:t>
            </w:r>
            <w:r w:rsidR="006E5106" w:rsidRPr="004C7AE4">
              <w:rPr>
                <w:rFonts w:ascii="AppleSDGothicNeoM00" w:eastAsia="AppleSDGothicNeoM00" w:hAnsi="AppleSDGothicNeoM00" w:hint="eastAsia"/>
                <w:sz w:val="22"/>
                <w:szCs w:val="22"/>
              </w:rPr>
              <w:t>연구 참여</w:t>
            </w:r>
          </w:p>
          <w:p w14:paraId="0C056381" w14:textId="6C6FD5B0" w:rsidR="006E5106" w:rsidRPr="004C7AE4" w:rsidRDefault="002A25C2" w:rsidP="006E5106">
            <w:pPr>
              <w:pStyle w:val="af5"/>
              <w:numPr>
                <w:ilvl w:val="0"/>
                <w:numId w:val="18"/>
              </w:numPr>
              <w:spacing w:before="0" w:after="0"/>
              <w:ind w:leftChars="0"/>
              <w:jc w:val="both"/>
              <w:rPr>
                <w:rFonts w:ascii="AppleSDGothicNeoM00" w:eastAsia="AppleSDGothicNeoM00" w:hAnsi="AppleSDGothicNeoM00"/>
                <w:sz w:val="22"/>
                <w:szCs w:val="22"/>
              </w:rPr>
            </w:pPr>
            <w:r w:rsidRPr="004C7AE4">
              <w:rPr>
                <w:rFonts w:ascii="AppleSDGothicNeoM00" w:eastAsia="AppleSDGothicNeoM00" w:hAnsi="AppleSDGothicNeoM00"/>
                <w:sz w:val="22"/>
                <w:szCs w:val="22"/>
              </w:rPr>
              <w:t>XXXX</w:t>
            </w:r>
            <w:r w:rsidR="006E5106" w:rsidRPr="004C7AE4">
              <w:rPr>
                <w:rFonts w:ascii="AppleSDGothicNeoM00" w:eastAsia="AppleSDGothicNeoM00" w:hAnsi="AppleSDGothicNeoM00"/>
                <w:sz w:val="22"/>
                <w:szCs w:val="22"/>
              </w:rPr>
              <w:t xml:space="preserve"> </w:t>
            </w:r>
            <w:r w:rsidR="006E5106" w:rsidRPr="004C7AE4">
              <w:rPr>
                <w:rFonts w:ascii="AppleSDGothicNeoM00" w:eastAsia="AppleSDGothicNeoM00" w:hAnsi="AppleSDGothicNeoM00" w:hint="eastAsia"/>
                <w:sz w:val="22"/>
                <w:szCs w:val="22"/>
              </w:rPr>
              <w:t>분석</w:t>
            </w:r>
          </w:p>
          <w:p w14:paraId="3FB56C9D" w14:textId="58C583C0" w:rsidR="006E5106" w:rsidRPr="004C7AE4" w:rsidRDefault="002A25C2" w:rsidP="006E5106">
            <w:pPr>
              <w:pStyle w:val="af5"/>
              <w:numPr>
                <w:ilvl w:val="0"/>
                <w:numId w:val="18"/>
              </w:numPr>
              <w:spacing w:before="0" w:after="0"/>
              <w:ind w:leftChars="0"/>
              <w:jc w:val="both"/>
              <w:rPr>
                <w:rFonts w:ascii="AppleSDGothicNeoM00" w:eastAsia="AppleSDGothicNeoM00" w:hAnsi="AppleSDGothicNeoM00"/>
                <w:sz w:val="22"/>
                <w:szCs w:val="22"/>
              </w:rPr>
            </w:pPr>
            <w:r w:rsidRPr="004C7AE4">
              <w:rPr>
                <w:rFonts w:ascii="AppleSDGothicNeoM00" w:eastAsia="AppleSDGothicNeoM00" w:hAnsi="AppleSDGothicNeoM00"/>
                <w:sz w:val="22"/>
                <w:szCs w:val="22"/>
              </w:rPr>
              <w:t>XXXX</w:t>
            </w:r>
            <w:r w:rsidR="006E5106" w:rsidRPr="004C7AE4">
              <w:rPr>
                <w:rFonts w:ascii="AppleSDGothicNeoM00" w:eastAsia="AppleSDGothicNeoM00" w:hAnsi="AppleSDGothicNeoM00" w:hint="eastAsia"/>
                <w:sz w:val="22"/>
                <w:szCs w:val="22"/>
              </w:rPr>
              <w:t xml:space="preserve"> 과제 설계</w:t>
            </w:r>
            <w:r w:rsidR="00EB519C" w:rsidRPr="004C7AE4">
              <w:rPr>
                <w:rFonts w:ascii="AppleSDGothicNeoM00" w:eastAsia="AppleSDGothicNeoM00" w:hAnsi="AppleSDGothicNeoM00" w:hint="eastAsia"/>
                <w:sz w:val="22"/>
                <w:szCs w:val="22"/>
              </w:rPr>
              <w:t xml:space="preserve"> 등</w:t>
            </w:r>
          </w:p>
        </w:tc>
      </w:tr>
    </w:tbl>
    <w:p w14:paraId="4336643D" w14:textId="110AD393" w:rsidR="00186A5E" w:rsidRPr="004C7AE4" w:rsidRDefault="00186A5E" w:rsidP="00186A5E">
      <w:pPr>
        <w:rPr>
          <w:rFonts w:ascii="AppleSDGothicNeoM00" w:eastAsia="AppleSDGothicNeoM00" w:hAnsi="AppleSDGothicNeoM00"/>
        </w:rPr>
      </w:pPr>
    </w:p>
    <w:p w14:paraId="67636732" w14:textId="77777777" w:rsidR="00186A5E" w:rsidRPr="004C7AE4" w:rsidRDefault="00186A5E" w:rsidP="00186A5E">
      <w:pPr>
        <w:rPr>
          <w:rFonts w:ascii="AppleSDGothicNeoM00" w:eastAsia="AppleSDGothicNeoM00" w:hAnsi="AppleSDGothicNeoM00"/>
        </w:rPr>
      </w:pPr>
    </w:p>
    <w:p w14:paraId="63DE5804" w14:textId="1B6902E7" w:rsidR="00186A5E" w:rsidRPr="004C7AE4" w:rsidRDefault="00186A5E" w:rsidP="00186A5E">
      <w:pPr>
        <w:pStyle w:val="1"/>
        <w:jc w:val="both"/>
        <w:rPr>
          <w:rFonts w:ascii="AppleSDGothicNeoM00" w:eastAsia="AppleSDGothicNeoM00" w:hAnsi="AppleSDGothicNeoM00"/>
          <w:b w:val="0"/>
          <w:bCs/>
          <w:sz w:val="32"/>
          <w:szCs w:val="40"/>
          <w:u w:val="none"/>
        </w:rPr>
      </w:pPr>
      <w:r w:rsidRPr="004C7AE4">
        <w:rPr>
          <w:rFonts w:ascii="AppleSDGothicNeoM00" w:eastAsia="AppleSDGothicNeoM00" w:hAnsi="AppleSDGothicNeoM00"/>
          <w:b w:val="0"/>
          <w:bCs/>
          <w:sz w:val="32"/>
          <w:szCs w:val="40"/>
          <w:u w:val="none"/>
        </w:rPr>
        <w:t>연구</w:t>
      </w:r>
      <w:r w:rsidR="008437BD" w:rsidRPr="004C7AE4">
        <w:rPr>
          <w:rFonts w:ascii="AppleSDGothicNeoM00" w:eastAsia="AppleSDGothicNeoM00" w:hAnsi="AppleSDGothicNeoM00" w:hint="eastAsia"/>
          <w:b w:val="0"/>
          <w:bCs/>
          <w:sz w:val="32"/>
          <w:szCs w:val="40"/>
          <w:u w:val="none"/>
        </w:rPr>
        <w:t xml:space="preserve"> </w:t>
      </w:r>
      <w:r w:rsidRPr="004C7AE4">
        <w:rPr>
          <w:rFonts w:ascii="AppleSDGothicNeoM00" w:eastAsia="AppleSDGothicNeoM00" w:hAnsi="AppleSDGothicNeoM00"/>
          <w:b w:val="0"/>
          <w:bCs/>
          <w:sz w:val="32"/>
          <w:szCs w:val="40"/>
          <w:u w:val="none"/>
        </w:rPr>
        <w:t>논문 출판 (국내)</w:t>
      </w:r>
    </w:p>
    <w:p w14:paraId="1D290293" w14:textId="6FDE45FD" w:rsidR="003671CD" w:rsidRPr="004C7AE4" w:rsidRDefault="00EB7959" w:rsidP="00ED0310">
      <w:pPr>
        <w:spacing w:before="0" w:after="0"/>
        <w:ind w:left="498" w:hangingChars="240" w:hanging="498"/>
        <w:jc w:val="both"/>
        <w:rPr>
          <w:rFonts w:ascii="AppleSDGothicNeoM00" w:eastAsia="AppleSDGothicNeoM00" w:hAnsi="AppleSDGothicNeoM00"/>
          <w:sz w:val="22"/>
          <w:szCs w:val="22"/>
        </w:rPr>
      </w:pPr>
      <w:r w:rsidRPr="004C7AE4">
        <w:rPr>
          <w:rFonts w:ascii="AppleSDGothicNeoM00" w:eastAsia="AppleSDGothicNeoM00" w:hAnsi="AppleSDGothicNeoM00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D2FE921" wp14:editId="720F7851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954233" cy="0"/>
                <wp:effectExtent l="0" t="0" r="0" b="0"/>
                <wp:wrapNone/>
                <wp:docPr id="10" name="직선 연결선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3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2ADDF2E" id="직선 연결선 10" o:spid="_x0000_s1026" style="position:absolute;left:0;text-align:left;z-index:2516797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0" to="468.8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" strokecolor="black [3213]">
                <w10:wrap anchorx="margin"/>
              </v:line>
            </w:pict>
          </mc:Fallback>
        </mc:AlternateContent>
      </w:r>
    </w:p>
    <w:p w14:paraId="10B9CB3C" w14:textId="3D80C0D7" w:rsidR="00ED0310" w:rsidRPr="004C7AE4" w:rsidRDefault="002A25C2" w:rsidP="00ED0310">
      <w:pPr>
        <w:pStyle w:val="af5"/>
        <w:numPr>
          <w:ilvl w:val="0"/>
          <w:numId w:val="10"/>
        </w:numPr>
        <w:ind w:leftChars="0" w:left="357" w:hanging="357"/>
        <w:jc w:val="both"/>
        <w:rPr>
          <w:rFonts w:ascii="AppleSDGothicNeoM00" w:eastAsia="AppleSDGothicNeoM00" w:hAnsi="AppleSDGothicNeoM00"/>
          <w:sz w:val="22"/>
          <w:szCs w:val="22"/>
        </w:rPr>
      </w:pPr>
      <w:r w:rsidRPr="004C7AE4">
        <w:rPr>
          <w:rFonts w:ascii="AppleSDGothicNeoM00" w:eastAsia="AppleSDGothicNeoM00" w:hAnsi="AppleSDGothicNeoM00" w:hint="eastAsia"/>
          <w:sz w:val="22"/>
          <w:szCs w:val="22"/>
        </w:rPr>
        <w:t>X</w:t>
      </w:r>
      <w:r w:rsidRPr="004C7AE4">
        <w:rPr>
          <w:rFonts w:ascii="AppleSDGothicNeoM00" w:eastAsia="AppleSDGothicNeoM00" w:hAnsi="AppleSDGothicNeoM00"/>
          <w:sz w:val="22"/>
          <w:szCs w:val="22"/>
        </w:rPr>
        <w:t>XX</w:t>
      </w:r>
      <w:r w:rsidR="00991A20" w:rsidRPr="004C7AE4">
        <w:rPr>
          <w:rFonts w:ascii="AppleSDGothicNeoM00" w:eastAsia="AppleSDGothicNeoM00" w:hAnsi="AppleSDGothicNeoM00" w:hint="eastAsia"/>
          <w:sz w:val="22"/>
          <w:szCs w:val="22"/>
        </w:rPr>
        <w:t>,</w:t>
      </w:r>
      <w:r w:rsidR="00991A20" w:rsidRPr="004C7AE4">
        <w:rPr>
          <w:rFonts w:ascii="AppleSDGothicNeoM00" w:eastAsia="AppleSDGothicNeoM00" w:hAnsi="AppleSDGothicNeoM00"/>
          <w:sz w:val="22"/>
          <w:szCs w:val="22"/>
        </w:rPr>
        <w:t xml:space="preserve"> </w:t>
      </w:r>
      <w:r w:rsidRPr="004C7AE4">
        <w:rPr>
          <w:rFonts w:ascii="AppleSDGothicNeoM00" w:eastAsia="AppleSDGothicNeoM00" w:hAnsi="AppleSDGothicNeoM00" w:hint="eastAsia"/>
          <w:sz w:val="22"/>
          <w:szCs w:val="22"/>
        </w:rPr>
        <w:t>X</w:t>
      </w:r>
      <w:r w:rsidRPr="004C7AE4">
        <w:rPr>
          <w:rFonts w:ascii="AppleSDGothicNeoM00" w:eastAsia="AppleSDGothicNeoM00" w:hAnsi="AppleSDGothicNeoM00"/>
          <w:sz w:val="22"/>
          <w:szCs w:val="22"/>
        </w:rPr>
        <w:t>XX</w:t>
      </w:r>
      <w:r w:rsidR="00991A20" w:rsidRPr="004C7AE4">
        <w:rPr>
          <w:rFonts w:ascii="AppleSDGothicNeoM00" w:eastAsia="AppleSDGothicNeoM00" w:hAnsi="AppleSDGothicNeoM00" w:hint="eastAsia"/>
          <w:sz w:val="22"/>
          <w:szCs w:val="22"/>
        </w:rPr>
        <w:t>,</w:t>
      </w:r>
      <w:r w:rsidR="00991A20" w:rsidRPr="004C7AE4">
        <w:rPr>
          <w:rFonts w:ascii="AppleSDGothicNeoM00" w:eastAsia="AppleSDGothicNeoM00" w:hAnsi="AppleSDGothicNeoM00"/>
          <w:sz w:val="22"/>
          <w:szCs w:val="22"/>
        </w:rPr>
        <w:t xml:space="preserve"> </w:t>
      </w:r>
      <w:r w:rsidRPr="004C7AE4">
        <w:rPr>
          <w:rFonts w:ascii="AppleSDGothicNeoM00" w:eastAsia="AppleSDGothicNeoM00" w:hAnsi="AppleSDGothicNeoM00" w:hint="eastAsia"/>
          <w:sz w:val="22"/>
          <w:szCs w:val="22"/>
        </w:rPr>
        <w:t>X</w:t>
      </w:r>
      <w:r w:rsidRPr="004C7AE4">
        <w:rPr>
          <w:rFonts w:ascii="AppleSDGothicNeoM00" w:eastAsia="AppleSDGothicNeoM00" w:hAnsi="AppleSDGothicNeoM00"/>
          <w:sz w:val="22"/>
          <w:szCs w:val="22"/>
        </w:rPr>
        <w:t>XX</w:t>
      </w:r>
      <w:r w:rsidR="00991A20" w:rsidRPr="004C7AE4">
        <w:rPr>
          <w:rFonts w:ascii="AppleSDGothicNeoM00" w:eastAsia="AppleSDGothicNeoM00" w:hAnsi="AppleSDGothicNeoM00" w:hint="eastAsia"/>
          <w:sz w:val="22"/>
          <w:szCs w:val="22"/>
        </w:rPr>
        <w:t xml:space="preserve"> </w:t>
      </w:r>
      <w:r w:rsidR="00991A20" w:rsidRPr="004C7AE4">
        <w:rPr>
          <w:rFonts w:ascii="AppleSDGothicNeoM00" w:eastAsia="AppleSDGothicNeoM00" w:hAnsi="AppleSDGothicNeoM00"/>
          <w:sz w:val="22"/>
          <w:szCs w:val="22"/>
        </w:rPr>
        <w:t>(</w:t>
      </w:r>
      <w:r w:rsidRPr="004C7AE4">
        <w:rPr>
          <w:rFonts w:ascii="AppleSDGothicNeoM00" w:eastAsia="AppleSDGothicNeoM00" w:hAnsi="AppleSDGothicNeoM00"/>
          <w:sz w:val="22"/>
          <w:szCs w:val="22"/>
        </w:rPr>
        <w:t>XXXX</w:t>
      </w:r>
      <w:r w:rsidR="00991A20" w:rsidRPr="004C7AE4">
        <w:rPr>
          <w:rFonts w:ascii="AppleSDGothicNeoM00" w:eastAsia="AppleSDGothicNeoM00" w:hAnsi="AppleSDGothicNeoM00"/>
          <w:sz w:val="22"/>
          <w:szCs w:val="22"/>
        </w:rPr>
        <w:t xml:space="preserve">). </w:t>
      </w:r>
      <w:r w:rsidRPr="004C7AE4">
        <w:rPr>
          <w:rFonts w:ascii="AppleSDGothicNeoM00" w:eastAsia="AppleSDGothicNeoM00" w:hAnsi="AppleSDGothicNeoM00" w:hint="eastAsia"/>
          <w:sz w:val="22"/>
          <w:szCs w:val="22"/>
        </w:rPr>
        <w:t>논문 제목</w:t>
      </w:r>
      <w:r w:rsidR="00E678D6" w:rsidRPr="004C7AE4">
        <w:rPr>
          <w:rFonts w:ascii="AppleSDGothicNeoM00" w:eastAsia="AppleSDGothicNeoM00" w:hAnsi="AppleSDGothicNeoM00"/>
          <w:sz w:val="22"/>
          <w:szCs w:val="22"/>
        </w:rPr>
        <w:t xml:space="preserve">. </w:t>
      </w:r>
      <w:proofErr w:type="spellStart"/>
      <w:r w:rsidRPr="004C7AE4">
        <w:rPr>
          <w:rFonts w:ascii="AppleSDGothicNeoM00" w:eastAsia="AppleSDGothicNeoM00" w:hAnsi="AppleSDGothicNeoM00" w:hint="eastAsia"/>
          <w:sz w:val="22"/>
          <w:szCs w:val="22"/>
        </w:rPr>
        <w:t>학회지</w:t>
      </w:r>
      <w:proofErr w:type="spellEnd"/>
      <w:r w:rsidR="00E678D6" w:rsidRPr="004C7AE4">
        <w:rPr>
          <w:rFonts w:ascii="AppleSDGothicNeoM00" w:eastAsia="AppleSDGothicNeoM00" w:hAnsi="AppleSDGothicNeoM00" w:hint="eastAsia"/>
          <w:sz w:val="22"/>
          <w:szCs w:val="22"/>
        </w:rPr>
        <w:t>,</w:t>
      </w:r>
      <w:r w:rsidR="00E678D6" w:rsidRPr="004C7AE4">
        <w:rPr>
          <w:rFonts w:ascii="AppleSDGothicNeoM00" w:eastAsia="AppleSDGothicNeoM00" w:hAnsi="AppleSDGothicNeoM00"/>
          <w:sz w:val="22"/>
          <w:szCs w:val="22"/>
        </w:rPr>
        <w:t xml:space="preserve"> </w:t>
      </w:r>
      <w:r w:rsidRPr="004C7AE4">
        <w:rPr>
          <w:rFonts w:ascii="AppleSDGothicNeoM00" w:eastAsia="AppleSDGothicNeoM00" w:hAnsi="AppleSDGothicNeoM00" w:hint="eastAsia"/>
          <w:sz w:val="22"/>
          <w:szCs w:val="22"/>
        </w:rPr>
        <w:t>권</w:t>
      </w:r>
      <w:r w:rsidR="00E678D6" w:rsidRPr="004C7AE4">
        <w:rPr>
          <w:rFonts w:ascii="AppleSDGothicNeoM00" w:eastAsia="AppleSDGothicNeoM00" w:hAnsi="AppleSDGothicNeoM00"/>
          <w:sz w:val="22"/>
          <w:szCs w:val="22"/>
        </w:rPr>
        <w:t>(</w:t>
      </w:r>
      <w:r w:rsidRPr="004C7AE4">
        <w:rPr>
          <w:rFonts w:ascii="AppleSDGothicNeoM00" w:eastAsia="AppleSDGothicNeoM00" w:hAnsi="AppleSDGothicNeoM00" w:hint="eastAsia"/>
          <w:sz w:val="22"/>
          <w:szCs w:val="22"/>
        </w:rPr>
        <w:t>호</w:t>
      </w:r>
      <w:r w:rsidR="00E678D6" w:rsidRPr="004C7AE4">
        <w:rPr>
          <w:rFonts w:ascii="AppleSDGothicNeoM00" w:eastAsia="AppleSDGothicNeoM00" w:hAnsi="AppleSDGothicNeoM00"/>
          <w:sz w:val="22"/>
          <w:szCs w:val="22"/>
        </w:rPr>
        <w:t xml:space="preserve">), </w:t>
      </w:r>
      <w:r w:rsidRPr="004C7AE4">
        <w:rPr>
          <w:rFonts w:ascii="AppleSDGothicNeoM00" w:eastAsia="AppleSDGothicNeoM00" w:hAnsi="AppleSDGothicNeoM00" w:hint="eastAsia"/>
          <w:sz w:val="22"/>
          <w:szCs w:val="22"/>
        </w:rPr>
        <w:t>페이지</w:t>
      </w:r>
    </w:p>
    <w:p w14:paraId="67D32573" w14:textId="77777777" w:rsidR="00FD67D0" w:rsidRPr="004C7AE4" w:rsidRDefault="00FD67D0" w:rsidP="00991A20">
      <w:pPr>
        <w:spacing w:before="0" w:after="0"/>
        <w:jc w:val="both"/>
        <w:rPr>
          <w:rFonts w:ascii="AppleSDGothicNeoM00" w:eastAsia="AppleSDGothicNeoM00" w:hAnsi="AppleSDGothicNeoM00"/>
          <w:sz w:val="22"/>
          <w:szCs w:val="22"/>
        </w:rPr>
      </w:pPr>
    </w:p>
    <w:p w14:paraId="22786362" w14:textId="3A2C3280" w:rsidR="004F4F7E" w:rsidRPr="004C7AE4" w:rsidRDefault="004F4F7E" w:rsidP="004F4F7E">
      <w:pPr>
        <w:pStyle w:val="1"/>
        <w:jc w:val="both"/>
        <w:rPr>
          <w:rFonts w:ascii="AppleSDGothicNeoM00" w:eastAsia="AppleSDGothicNeoM00" w:hAnsi="AppleSDGothicNeoM00"/>
          <w:sz w:val="32"/>
          <w:szCs w:val="40"/>
          <w:u w:val="none"/>
        </w:rPr>
      </w:pPr>
      <w:r w:rsidRPr="004C7AE4">
        <w:rPr>
          <w:rFonts w:ascii="AppleSDGothicNeoM00" w:eastAsia="AppleSDGothicNeoM00" w:hAnsi="AppleSDGothicNeoM00"/>
          <w:sz w:val="32"/>
          <w:szCs w:val="40"/>
          <w:u w:val="none"/>
        </w:rPr>
        <w:t>연구</w:t>
      </w:r>
      <w:r w:rsidRPr="004C7AE4">
        <w:rPr>
          <w:rFonts w:ascii="AppleSDGothicNeoM00" w:eastAsia="AppleSDGothicNeoM00" w:hAnsi="AppleSDGothicNeoM00" w:hint="eastAsia"/>
          <w:sz w:val="32"/>
          <w:szCs w:val="40"/>
          <w:u w:val="none"/>
        </w:rPr>
        <w:t xml:space="preserve"> 초록</w:t>
      </w:r>
      <w:r w:rsidRPr="004C7AE4">
        <w:rPr>
          <w:rFonts w:ascii="AppleSDGothicNeoM00" w:eastAsia="AppleSDGothicNeoM00" w:hAnsi="AppleSDGothicNeoM00"/>
          <w:sz w:val="32"/>
          <w:szCs w:val="40"/>
          <w:u w:val="none"/>
        </w:rPr>
        <w:t xml:space="preserve"> (국</w:t>
      </w:r>
      <w:r w:rsidRPr="004C7AE4">
        <w:rPr>
          <w:rFonts w:ascii="AppleSDGothicNeoM00" w:eastAsia="AppleSDGothicNeoM00" w:hAnsi="AppleSDGothicNeoM00" w:hint="eastAsia"/>
          <w:sz w:val="32"/>
          <w:szCs w:val="40"/>
          <w:u w:val="none"/>
        </w:rPr>
        <w:t>외</w:t>
      </w:r>
      <w:r w:rsidRPr="004C7AE4">
        <w:rPr>
          <w:rFonts w:ascii="AppleSDGothicNeoM00" w:eastAsia="AppleSDGothicNeoM00" w:hAnsi="AppleSDGothicNeoM00"/>
          <w:sz w:val="32"/>
          <w:szCs w:val="40"/>
          <w:u w:val="none"/>
        </w:rPr>
        <w:t>)</w:t>
      </w:r>
    </w:p>
    <w:p w14:paraId="7F897DE4" w14:textId="1F25DC52" w:rsidR="004F4F7E" w:rsidRPr="004C7AE4" w:rsidRDefault="00EB7959" w:rsidP="004F4F7E">
      <w:pPr>
        <w:spacing w:before="0" w:after="0"/>
        <w:ind w:left="498" w:hangingChars="240" w:hanging="498"/>
        <w:jc w:val="both"/>
        <w:rPr>
          <w:rFonts w:ascii="AppleSDGothicNeoM00" w:eastAsia="AppleSDGothicNeoM00" w:hAnsi="AppleSDGothicNeoM00"/>
          <w:sz w:val="22"/>
          <w:szCs w:val="22"/>
        </w:rPr>
      </w:pPr>
      <w:r w:rsidRPr="004C7AE4">
        <w:rPr>
          <w:rFonts w:ascii="AppleSDGothicNeoM00" w:eastAsia="AppleSDGothicNeoM00" w:hAnsi="AppleSDGothicNeoM00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A820B23" wp14:editId="39F1ECEC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954233" cy="0"/>
                <wp:effectExtent l="0" t="0" r="0" b="0"/>
                <wp:wrapNone/>
                <wp:docPr id="11" name="직선 연결선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3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6623710" id="직선 연결선 11" o:spid="_x0000_s1026" style="position:absolute;left:0;text-align:left;z-index:2516817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-.05pt" to="468.8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" strokecolor="black [3213]">
                <w10:wrap anchorx="margin"/>
              </v:line>
            </w:pict>
          </mc:Fallback>
        </mc:AlternateContent>
      </w:r>
    </w:p>
    <w:p w14:paraId="155827B1" w14:textId="275C6013" w:rsidR="00D9765E" w:rsidRPr="004C7AE4" w:rsidRDefault="002A25C2" w:rsidP="00363C2D">
      <w:pPr>
        <w:pStyle w:val="30"/>
        <w:numPr>
          <w:ilvl w:val="0"/>
          <w:numId w:val="11"/>
        </w:numPr>
        <w:jc w:val="both"/>
        <w:rPr>
          <w:rFonts w:ascii="AppleSDGothicNeoM00" w:eastAsia="AppleSDGothicNeoM00" w:hAnsi="AppleSDGothicNeoM00"/>
          <w:bCs/>
          <w:i/>
          <w:iCs/>
          <w:color w:val="000000"/>
          <w:sz w:val="22"/>
          <w:szCs w:val="22"/>
          <w:u w:val="single"/>
        </w:rPr>
      </w:pPr>
      <w:r w:rsidRPr="004C7AE4">
        <w:rPr>
          <w:rFonts w:ascii="AppleSDGothicNeoM00" w:eastAsia="AppleSDGothicNeoM00" w:hAnsi="AppleSDGothicNeoM00" w:hint="eastAsia"/>
          <w:bCs/>
          <w:color w:val="000000"/>
          <w:sz w:val="22"/>
          <w:szCs w:val="22"/>
        </w:rPr>
        <w:t>X</w:t>
      </w:r>
      <w:r w:rsidRPr="004C7AE4">
        <w:rPr>
          <w:rFonts w:ascii="AppleSDGothicNeoM00" w:eastAsia="AppleSDGothicNeoM00" w:hAnsi="AppleSDGothicNeoM00"/>
          <w:bCs/>
          <w:color w:val="000000"/>
          <w:sz w:val="22"/>
          <w:szCs w:val="22"/>
        </w:rPr>
        <w:t>XX</w:t>
      </w:r>
      <w:r w:rsidR="00D9765E" w:rsidRPr="004C7AE4">
        <w:rPr>
          <w:rFonts w:ascii="AppleSDGothicNeoM00" w:eastAsia="AppleSDGothicNeoM00" w:hAnsi="AppleSDGothicNeoM00"/>
          <w:bCs/>
          <w:color w:val="000000"/>
          <w:sz w:val="22"/>
          <w:szCs w:val="22"/>
        </w:rPr>
        <w:t xml:space="preserve">, </w:t>
      </w:r>
      <w:r w:rsidRPr="004C7AE4">
        <w:rPr>
          <w:rFonts w:ascii="AppleSDGothicNeoM00" w:eastAsia="AppleSDGothicNeoM00" w:hAnsi="AppleSDGothicNeoM00"/>
          <w:bCs/>
          <w:color w:val="000000"/>
          <w:sz w:val="22"/>
          <w:szCs w:val="22"/>
        </w:rPr>
        <w:t>XXX</w:t>
      </w:r>
      <w:r w:rsidR="00D9765E" w:rsidRPr="004C7AE4">
        <w:rPr>
          <w:rFonts w:ascii="AppleSDGothicNeoM00" w:eastAsia="AppleSDGothicNeoM00" w:hAnsi="AppleSDGothicNeoM00"/>
          <w:bCs/>
          <w:color w:val="000000"/>
          <w:sz w:val="22"/>
          <w:szCs w:val="22"/>
        </w:rPr>
        <w:t xml:space="preserve">, </w:t>
      </w:r>
      <w:r w:rsidRPr="004C7AE4">
        <w:rPr>
          <w:rFonts w:ascii="AppleSDGothicNeoM00" w:eastAsia="AppleSDGothicNeoM00" w:hAnsi="AppleSDGothicNeoM00"/>
          <w:bCs/>
          <w:color w:val="000000"/>
          <w:sz w:val="22"/>
          <w:szCs w:val="22"/>
        </w:rPr>
        <w:t>XXX</w:t>
      </w:r>
      <w:r w:rsidR="00D9765E" w:rsidRPr="004C7AE4">
        <w:rPr>
          <w:rFonts w:ascii="AppleSDGothicNeoM00" w:eastAsia="AppleSDGothicNeoM00" w:hAnsi="AppleSDGothicNeoM00"/>
          <w:bCs/>
          <w:color w:val="000000"/>
          <w:sz w:val="22"/>
          <w:szCs w:val="22"/>
        </w:rPr>
        <w:t xml:space="preserve">. </w:t>
      </w:r>
      <w:r w:rsidRPr="004C7AE4">
        <w:rPr>
          <w:rFonts w:ascii="AppleSDGothicNeoM00" w:eastAsia="AppleSDGothicNeoM00" w:hAnsi="AppleSDGothicNeoM00" w:hint="eastAsia"/>
          <w:bCs/>
          <w:color w:val="000000"/>
          <w:sz w:val="22"/>
          <w:szCs w:val="22"/>
        </w:rPr>
        <w:t>연구 제목</w:t>
      </w:r>
      <w:r w:rsidR="00D9765E" w:rsidRPr="004C7AE4">
        <w:rPr>
          <w:rFonts w:ascii="AppleSDGothicNeoM00" w:eastAsia="AppleSDGothicNeoM00" w:hAnsi="AppleSDGothicNeoM00"/>
          <w:bCs/>
          <w:color w:val="000000"/>
          <w:sz w:val="22"/>
          <w:szCs w:val="22"/>
        </w:rPr>
        <w:t xml:space="preserve">. </w:t>
      </w:r>
      <w:proofErr w:type="spellStart"/>
      <w:r w:rsidRPr="004C7AE4">
        <w:rPr>
          <w:rFonts w:ascii="AppleSDGothicNeoM00" w:eastAsia="AppleSDGothicNeoM00" w:hAnsi="AppleSDGothicNeoM00" w:hint="eastAsia"/>
          <w:bCs/>
          <w:i/>
          <w:iCs/>
          <w:color w:val="000000"/>
          <w:sz w:val="22"/>
          <w:szCs w:val="22"/>
          <w:u w:val="single"/>
        </w:rPr>
        <w:t>학회명</w:t>
      </w:r>
      <w:proofErr w:type="spellEnd"/>
      <w:r w:rsidR="00D9765E" w:rsidRPr="004C7AE4">
        <w:rPr>
          <w:rFonts w:ascii="AppleSDGothicNeoM00" w:eastAsia="AppleSDGothicNeoM00" w:hAnsi="AppleSDGothicNeoM00"/>
          <w:bCs/>
          <w:i/>
          <w:iCs/>
          <w:color w:val="000000"/>
          <w:sz w:val="22"/>
          <w:szCs w:val="22"/>
          <w:u w:val="single"/>
        </w:rPr>
        <w:t xml:space="preserve">, </w:t>
      </w:r>
      <w:r w:rsidRPr="004C7AE4">
        <w:rPr>
          <w:rFonts w:ascii="AppleSDGothicNeoM00" w:eastAsia="AppleSDGothicNeoM00" w:hAnsi="AppleSDGothicNeoM00" w:hint="eastAsia"/>
          <w:bCs/>
          <w:i/>
          <w:iCs/>
          <w:color w:val="000000"/>
          <w:sz w:val="22"/>
          <w:szCs w:val="22"/>
          <w:u w:val="single"/>
        </w:rPr>
        <w:t>발표연도</w:t>
      </w:r>
    </w:p>
    <w:p w14:paraId="7CB0D753" w14:textId="77777777" w:rsidR="00F45096" w:rsidRPr="004C7AE4" w:rsidRDefault="00F45096" w:rsidP="00323E9E">
      <w:pPr>
        <w:spacing w:before="0" w:after="0"/>
        <w:ind w:left="480" w:hanging="480"/>
        <w:jc w:val="both"/>
        <w:rPr>
          <w:rFonts w:ascii="AppleSDGothicNeoM00" w:eastAsia="AppleSDGothicNeoM00" w:hAnsi="AppleSDGothicNeoM00"/>
          <w:sz w:val="22"/>
          <w:szCs w:val="22"/>
        </w:rPr>
      </w:pPr>
    </w:p>
    <w:p w14:paraId="1DEC05C1" w14:textId="7C5D4DA3" w:rsidR="004F4F7E" w:rsidRPr="004C7AE4" w:rsidRDefault="004F4F7E" w:rsidP="004F4F7E">
      <w:pPr>
        <w:pStyle w:val="1"/>
        <w:jc w:val="both"/>
        <w:rPr>
          <w:rFonts w:ascii="AppleSDGothicNeoM00" w:eastAsia="AppleSDGothicNeoM00" w:hAnsi="AppleSDGothicNeoM00"/>
          <w:sz w:val="32"/>
          <w:szCs w:val="40"/>
          <w:u w:val="none"/>
        </w:rPr>
      </w:pPr>
      <w:r w:rsidRPr="004C7AE4">
        <w:rPr>
          <w:rFonts w:ascii="AppleSDGothicNeoM00" w:eastAsia="AppleSDGothicNeoM00" w:hAnsi="AppleSDGothicNeoM00"/>
          <w:sz w:val="32"/>
          <w:szCs w:val="40"/>
          <w:u w:val="none"/>
        </w:rPr>
        <w:t>연</w:t>
      </w:r>
      <w:r w:rsidRPr="004C7AE4">
        <w:rPr>
          <w:rFonts w:ascii="AppleSDGothicNeoM00" w:eastAsia="AppleSDGothicNeoM00" w:hAnsi="AppleSDGothicNeoM00" w:hint="eastAsia"/>
          <w:sz w:val="32"/>
          <w:szCs w:val="40"/>
          <w:u w:val="none"/>
        </w:rPr>
        <w:t>구 초록</w:t>
      </w:r>
      <w:r w:rsidRPr="004C7AE4">
        <w:rPr>
          <w:rFonts w:ascii="AppleSDGothicNeoM00" w:eastAsia="AppleSDGothicNeoM00" w:hAnsi="AppleSDGothicNeoM00"/>
          <w:sz w:val="32"/>
          <w:szCs w:val="40"/>
          <w:u w:val="none"/>
        </w:rPr>
        <w:t xml:space="preserve"> (국내)</w:t>
      </w:r>
    </w:p>
    <w:p w14:paraId="02A57B02" w14:textId="23B4FAAC" w:rsidR="004F4F7E" w:rsidRPr="004C7AE4" w:rsidRDefault="00EB7959" w:rsidP="007908A9">
      <w:pPr>
        <w:spacing w:before="0" w:after="0"/>
        <w:jc w:val="both"/>
        <w:rPr>
          <w:rFonts w:ascii="AppleSDGothicNeoM00" w:eastAsia="AppleSDGothicNeoM00" w:hAnsi="AppleSDGothicNeoM00"/>
          <w:sz w:val="22"/>
          <w:szCs w:val="22"/>
        </w:rPr>
      </w:pPr>
      <w:r w:rsidRPr="004C7AE4">
        <w:rPr>
          <w:rFonts w:ascii="AppleSDGothicNeoM00" w:eastAsia="AppleSDGothicNeoM00" w:hAnsi="AppleSDGothicNeoM00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10155B3" wp14:editId="5B419D3A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954233" cy="0"/>
                <wp:effectExtent l="0" t="0" r="0" b="0"/>
                <wp:wrapNone/>
                <wp:docPr id="12" name="직선 연결선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3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0B0924D" id="직선 연결선 12" o:spid="_x0000_s1026" style="position:absolute;left:0;text-align:left;z-index:2516838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-.05pt" to="468.8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" strokecolor="black [3213]">
                <w10:wrap anchorx="margin"/>
              </v:line>
            </w:pict>
          </mc:Fallback>
        </mc:AlternateContent>
      </w:r>
    </w:p>
    <w:p w14:paraId="7665070B" w14:textId="77E0A601" w:rsidR="00E84765" w:rsidRPr="004C7AE4" w:rsidRDefault="002A25C2" w:rsidP="002A25C2">
      <w:pPr>
        <w:pStyle w:val="af5"/>
        <w:numPr>
          <w:ilvl w:val="0"/>
          <w:numId w:val="8"/>
        </w:numPr>
        <w:ind w:leftChars="0"/>
        <w:jc w:val="both"/>
        <w:rPr>
          <w:rFonts w:ascii="AppleSDGothicNeoM00" w:eastAsia="AppleSDGothicNeoM00" w:hAnsi="AppleSDGothicNeoM00"/>
          <w:bCs/>
          <w:color w:val="000000"/>
          <w:sz w:val="22"/>
          <w:szCs w:val="22"/>
        </w:rPr>
      </w:pPr>
      <w:r w:rsidRPr="004C7AE4">
        <w:rPr>
          <w:rFonts w:ascii="AppleSDGothicNeoM00" w:eastAsia="AppleSDGothicNeoM00" w:hAnsi="AppleSDGothicNeoM00" w:hint="eastAsia"/>
          <w:bCs/>
          <w:color w:val="000000"/>
          <w:sz w:val="22"/>
          <w:szCs w:val="22"/>
        </w:rPr>
        <w:t>X</w:t>
      </w:r>
      <w:r w:rsidRPr="004C7AE4">
        <w:rPr>
          <w:rFonts w:ascii="AppleSDGothicNeoM00" w:eastAsia="AppleSDGothicNeoM00" w:hAnsi="AppleSDGothicNeoM00"/>
          <w:bCs/>
          <w:color w:val="000000"/>
          <w:sz w:val="22"/>
          <w:szCs w:val="22"/>
        </w:rPr>
        <w:t xml:space="preserve">XX, XXX, XXX (XXXX). </w:t>
      </w:r>
      <w:r w:rsidRPr="004C7AE4">
        <w:rPr>
          <w:rFonts w:ascii="AppleSDGothicNeoM00" w:eastAsia="AppleSDGothicNeoM00" w:hAnsi="AppleSDGothicNeoM00" w:hint="eastAsia"/>
          <w:bCs/>
          <w:color w:val="000000"/>
          <w:sz w:val="22"/>
          <w:szCs w:val="22"/>
        </w:rPr>
        <w:t>연구 제목.</w:t>
      </w:r>
      <w:r w:rsidRPr="004C7AE4">
        <w:rPr>
          <w:rFonts w:ascii="AppleSDGothicNeoM00" w:eastAsia="AppleSDGothicNeoM00" w:hAnsi="AppleSDGothicNeoM00"/>
          <w:bCs/>
          <w:color w:val="000000"/>
          <w:sz w:val="22"/>
          <w:szCs w:val="22"/>
        </w:rPr>
        <w:t xml:space="preserve"> </w:t>
      </w:r>
      <w:proofErr w:type="spellStart"/>
      <w:r w:rsidRPr="004C7AE4">
        <w:rPr>
          <w:rFonts w:ascii="AppleSDGothicNeoM00" w:eastAsia="AppleSDGothicNeoM00" w:hAnsi="AppleSDGothicNeoM00" w:hint="eastAsia"/>
          <w:bCs/>
          <w:color w:val="000000"/>
          <w:sz w:val="22"/>
          <w:szCs w:val="22"/>
        </w:rPr>
        <w:t>학회명</w:t>
      </w:r>
      <w:proofErr w:type="spellEnd"/>
      <w:r w:rsidRPr="004C7AE4">
        <w:rPr>
          <w:rFonts w:ascii="AppleSDGothicNeoM00" w:eastAsia="AppleSDGothicNeoM00" w:hAnsi="AppleSDGothicNeoM00"/>
          <w:bCs/>
          <w:color w:val="000000"/>
          <w:sz w:val="22"/>
          <w:szCs w:val="22"/>
        </w:rPr>
        <w:t xml:space="preserve"> </w:t>
      </w:r>
    </w:p>
    <w:p w14:paraId="004D64E9" w14:textId="77777777" w:rsidR="002A25C2" w:rsidRPr="004C7AE4" w:rsidRDefault="002A25C2" w:rsidP="002A25C2">
      <w:pPr>
        <w:jc w:val="both"/>
        <w:rPr>
          <w:rFonts w:ascii="AppleSDGothicNeoM00" w:eastAsia="AppleSDGothicNeoM00" w:hAnsi="AppleSDGothicNeoM00"/>
          <w:bCs/>
          <w:color w:val="000000"/>
          <w:sz w:val="22"/>
          <w:szCs w:val="22"/>
        </w:rPr>
      </w:pPr>
    </w:p>
    <w:p w14:paraId="3B696ECC" w14:textId="74015D27" w:rsidR="00E84765" w:rsidRPr="004C7AE4" w:rsidRDefault="00E84765" w:rsidP="00E84765">
      <w:pPr>
        <w:pStyle w:val="1"/>
        <w:jc w:val="both"/>
        <w:rPr>
          <w:rFonts w:ascii="AppleSDGothicNeoM00" w:eastAsia="AppleSDGothicNeoM00" w:hAnsi="AppleSDGothicNeoM00"/>
          <w:b w:val="0"/>
          <w:bCs/>
          <w:sz w:val="32"/>
          <w:szCs w:val="40"/>
          <w:u w:val="none"/>
        </w:rPr>
      </w:pPr>
      <w:r w:rsidRPr="004C7AE4">
        <w:rPr>
          <w:rFonts w:ascii="AppleSDGothicNeoM00" w:eastAsia="AppleSDGothicNeoM00" w:hAnsi="AppleSDGothicNeoM00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6CC60E6" wp14:editId="79AE3AC2">
                <wp:simplePos x="0" y="0"/>
                <wp:positionH relativeFrom="margin">
                  <wp:align>left</wp:align>
                </wp:positionH>
                <wp:positionV relativeFrom="paragraph">
                  <wp:posOffset>298937</wp:posOffset>
                </wp:positionV>
                <wp:extent cx="5954233" cy="0"/>
                <wp:effectExtent l="0" t="0" r="0" b="0"/>
                <wp:wrapNone/>
                <wp:docPr id="1" name="직선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3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D935F77" id="직선 연결선 1" o:spid="_x0000_s1026" style="position:absolute;left:0;text-align:left;z-index:25168588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23.55pt" to="468.85pt,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" strokecolor="black [3213]">
                <w10:wrap anchorx="margin"/>
              </v:line>
            </w:pict>
          </mc:Fallback>
        </mc:AlternateContent>
      </w:r>
      <w:r w:rsidRPr="004C7AE4">
        <w:rPr>
          <w:rFonts w:ascii="AppleSDGothicNeoM00" w:eastAsia="AppleSDGothicNeoM00" w:hAnsi="AppleSDGothicNeoM00" w:hint="eastAsia"/>
          <w:b w:val="0"/>
          <w:bCs/>
          <w:sz w:val="32"/>
          <w:szCs w:val="40"/>
          <w:u w:val="none"/>
        </w:rPr>
        <w:t>어학 능력 및 자격증</w:t>
      </w:r>
    </w:p>
    <w:p w14:paraId="60403CCA" w14:textId="77777777" w:rsidR="008437BD" w:rsidRPr="004C7AE4" w:rsidRDefault="008437BD" w:rsidP="00E84765">
      <w:pPr>
        <w:jc w:val="both"/>
        <w:rPr>
          <w:rFonts w:ascii="AppleSDGothicNeoM00" w:eastAsia="AppleSDGothicNeoM00" w:hAnsi="AppleSDGothicNeoM00"/>
          <w:bCs/>
          <w:color w:val="000000"/>
          <w:sz w:val="22"/>
          <w:szCs w:val="22"/>
        </w:rPr>
      </w:pPr>
    </w:p>
    <w:p w14:paraId="69BC3267" w14:textId="6E9919E1" w:rsidR="00E84765" w:rsidRPr="004C7AE4" w:rsidRDefault="00E84765" w:rsidP="00E84765">
      <w:pPr>
        <w:jc w:val="both"/>
        <w:rPr>
          <w:rFonts w:ascii="AppleSDGothicNeoM00" w:eastAsia="AppleSDGothicNeoM00" w:hAnsi="AppleSDGothicNeoM00"/>
          <w:bCs/>
          <w:color w:val="000000"/>
          <w:sz w:val="22"/>
          <w:szCs w:val="22"/>
        </w:rPr>
      </w:pPr>
      <w:r w:rsidRPr="004C7AE4">
        <w:rPr>
          <w:rFonts w:ascii="AppleSDGothicNeoM00" w:eastAsia="AppleSDGothicNeoM00" w:hAnsi="AppleSDGothicNeoM00" w:hint="eastAsia"/>
          <w:bCs/>
          <w:color w:val="000000"/>
          <w:sz w:val="22"/>
          <w:szCs w:val="22"/>
        </w:rPr>
        <w:t>영어:</w:t>
      </w:r>
      <w:r w:rsidRPr="004C7AE4">
        <w:rPr>
          <w:rFonts w:ascii="AppleSDGothicNeoM00" w:eastAsia="AppleSDGothicNeoM00" w:hAnsi="AppleSDGothicNeoM00"/>
          <w:bCs/>
          <w:color w:val="000000"/>
          <w:sz w:val="22"/>
          <w:szCs w:val="22"/>
        </w:rPr>
        <w:t xml:space="preserve"> TOEIC </w:t>
      </w:r>
      <w:r w:rsidR="002A25C2" w:rsidRPr="004C7AE4">
        <w:rPr>
          <w:rFonts w:ascii="AppleSDGothicNeoM00" w:eastAsia="AppleSDGothicNeoM00" w:hAnsi="AppleSDGothicNeoM00" w:hint="eastAsia"/>
          <w:bCs/>
          <w:color w:val="000000"/>
          <w:sz w:val="22"/>
          <w:szCs w:val="22"/>
        </w:rPr>
        <w:t>X</w:t>
      </w:r>
      <w:r w:rsidR="002A25C2" w:rsidRPr="004C7AE4">
        <w:rPr>
          <w:rFonts w:ascii="AppleSDGothicNeoM00" w:eastAsia="AppleSDGothicNeoM00" w:hAnsi="AppleSDGothicNeoM00"/>
          <w:bCs/>
          <w:color w:val="000000"/>
          <w:sz w:val="22"/>
          <w:szCs w:val="22"/>
        </w:rPr>
        <w:t>XX</w:t>
      </w:r>
      <w:r w:rsidR="00D21070" w:rsidRPr="004C7AE4">
        <w:rPr>
          <w:rFonts w:ascii="AppleSDGothicNeoM00" w:eastAsia="AppleSDGothicNeoM00" w:hAnsi="AppleSDGothicNeoM00"/>
          <w:bCs/>
          <w:color w:val="000000"/>
          <w:sz w:val="22"/>
          <w:szCs w:val="22"/>
        </w:rPr>
        <w:t>(</w:t>
      </w:r>
      <w:r w:rsidR="00D21070" w:rsidRPr="004C7AE4">
        <w:rPr>
          <w:rFonts w:ascii="AppleSDGothicNeoM00" w:eastAsia="AppleSDGothicNeoM00" w:hAnsi="AppleSDGothicNeoM00" w:hint="eastAsia"/>
          <w:bCs/>
          <w:color w:val="000000"/>
          <w:sz w:val="22"/>
          <w:szCs w:val="22"/>
        </w:rPr>
        <w:t>L</w:t>
      </w:r>
      <w:r w:rsidR="00D21070" w:rsidRPr="004C7AE4">
        <w:rPr>
          <w:rFonts w:ascii="AppleSDGothicNeoM00" w:eastAsia="AppleSDGothicNeoM00" w:hAnsi="AppleSDGothicNeoM00"/>
          <w:bCs/>
          <w:color w:val="000000"/>
          <w:sz w:val="22"/>
          <w:szCs w:val="22"/>
        </w:rPr>
        <w:t xml:space="preserve">C: </w:t>
      </w:r>
      <w:r w:rsidR="002A25C2" w:rsidRPr="004C7AE4">
        <w:rPr>
          <w:rFonts w:ascii="AppleSDGothicNeoM00" w:eastAsia="AppleSDGothicNeoM00" w:hAnsi="AppleSDGothicNeoM00"/>
          <w:bCs/>
          <w:color w:val="000000"/>
          <w:sz w:val="22"/>
          <w:szCs w:val="22"/>
        </w:rPr>
        <w:t>XXX</w:t>
      </w:r>
      <w:r w:rsidR="00D21070" w:rsidRPr="004C7AE4">
        <w:rPr>
          <w:rFonts w:ascii="AppleSDGothicNeoM00" w:eastAsia="AppleSDGothicNeoM00" w:hAnsi="AppleSDGothicNeoM00"/>
          <w:bCs/>
          <w:color w:val="000000"/>
          <w:sz w:val="22"/>
          <w:szCs w:val="22"/>
        </w:rPr>
        <w:t xml:space="preserve"> RC: </w:t>
      </w:r>
      <w:r w:rsidR="002A25C2" w:rsidRPr="004C7AE4">
        <w:rPr>
          <w:rFonts w:ascii="AppleSDGothicNeoM00" w:eastAsia="AppleSDGothicNeoM00" w:hAnsi="AppleSDGothicNeoM00"/>
          <w:bCs/>
          <w:color w:val="000000"/>
          <w:sz w:val="22"/>
          <w:szCs w:val="22"/>
        </w:rPr>
        <w:t>XXX</w:t>
      </w:r>
      <w:r w:rsidR="00D21070" w:rsidRPr="004C7AE4">
        <w:rPr>
          <w:rFonts w:ascii="AppleSDGothicNeoM00" w:eastAsia="AppleSDGothicNeoM00" w:hAnsi="AppleSDGothicNeoM00"/>
          <w:bCs/>
          <w:color w:val="000000"/>
          <w:sz w:val="22"/>
          <w:szCs w:val="22"/>
        </w:rPr>
        <w:t xml:space="preserve">, </w:t>
      </w:r>
      <w:r w:rsidR="002A25C2" w:rsidRPr="004C7AE4">
        <w:rPr>
          <w:rFonts w:ascii="AppleSDGothicNeoM00" w:eastAsia="AppleSDGothicNeoM00" w:hAnsi="AppleSDGothicNeoM00" w:hint="eastAsia"/>
          <w:bCs/>
          <w:color w:val="000000"/>
          <w:sz w:val="22"/>
          <w:szCs w:val="22"/>
        </w:rPr>
        <w:t>취득일</w:t>
      </w:r>
      <w:r w:rsidRPr="004C7AE4">
        <w:rPr>
          <w:rFonts w:ascii="AppleSDGothicNeoM00" w:eastAsia="AppleSDGothicNeoM00" w:hAnsi="AppleSDGothicNeoM00"/>
          <w:bCs/>
          <w:color w:val="000000"/>
          <w:sz w:val="22"/>
          <w:szCs w:val="22"/>
        </w:rPr>
        <w:t>)</w:t>
      </w:r>
    </w:p>
    <w:p w14:paraId="04E051CD" w14:textId="1D81A5BF" w:rsidR="00E84765" w:rsidRPr="004C7AE4" w:rsidRDefault="002A25C2" w:rsidP="00E84765">
      <w:pPr>
        <w:jc w:val="both"/>
        <w:rPr>
          <w:rFonts w:ascii="AppleSDGothicNeoM00" w:eastAsia="AppleSDGothicNeoM00" w:hAnsi="AppleSDGothicNeoM00"/>
          <w:bCs/>
          <w:color w:val="000000"/>
          <w:sz w:val="22"/>
          <w:szCs w:val="22"/>
        </w:rPr>
      </w:pPr>
      <w:r w:rsidRPr="004C7AE4">
        <w:rPr>
          <w:rFonts w:ascii="AppleSDGothicNeoM00" w:eastAsia="AppleSDGothicNeoM00" w:hAnsi="AppleSDGothicNeoM00" w:hint="eastAsia"/>
          <w:bCs/>
          <w:color w:val="000000"/>
          <w:sz w:val="22"/>
          <w:szCs w:val="22"/>
        </w:rPr>
        <w:t>X</w:t>
      </w:r>
      <w:r w:rsidRPr="004C7AE4">
        <w:rPr>
          <w:rFonts w:ascii="AppleSDGothicNeoM00" w:eastAsia="AppleSDGothicNeoM00" w:hAnsi="AppleSDGothicNeoM00"/>
          <w:bCs/>
          <w:color w:val="000000"/>
          <w:sz w:val="22"/>
          <w:szCs w:val="22"/>
        </w:rPr>
        <w:t>XXX</w:t>
      </w:r>
      <w:r w:rsidR="00E84765" w:rsidRPr="004C7AE4">
        <w:rPr>
          <w:rFonts w:ascii="AppleSDGothicNeoM00" w:eastAsia="AppleSDGothicNeoM00" w:hAnsi="AppleSDGothicNeoM00" w:hint="eastAsia"/>
          <w:bCs/>
          <w:color w:val="000000"/>
          <w:sz w:val="22"/>
          <w:szCs w:val="22"/>
        </w:rPr>
        <w:t>(</w:t>
      </w:r>
      <w:r w:rsidRPr="004C7AE4">
        <w:rPr>
          <w:rFonts w:ascii="AppleSDGothicNeoM00" w:eastAsia="AppleSDGothicNeoM00" w:hAnsi="AppleSDGothicNeoM00" w:hint="eastAsia"/>
          <w:bCs/>
          <w:color w:val="000000"/>
          <w:sz w:val="22"/>
          <w:szCs w:val="22"/>
        </w:rPr>
        <w:t>취득일</w:t>
      </w:r>
      <w:r w:rsidR="00E84765" w:rsidRPr="004C7AE4">
        <w:rPr>
          <w:rFonts w:ascii="AppleSDGothicNeoM00" w:eastAsia="AppleSDGothicNeoM00" w:hAnsi="AppleSDGothicNeoM00"/>
          <w:bCs/>
          <w:color w:val="000000"/>
          <w:sz w:val="22"/>
          <w:szCs w:val="22"/>
        </w:rPr>
        <w:t>)</w:t>
      </w:r>
    </w:p>
    <w:p w14:paraId="41CA1FD6" w14:textId="641CA826" w:rsidR="008437BD" w:rsidRPr="004C7AE4" w:rsidRDefault="002A25C2" w:rsidP="00E84765">
      <w:pPr>
        <w:jc w:val="both"/>
        <w:rPr>
          <w:rFonts w:ascii="AppleSDGothicNeoM00" w:eastAsia="AppleSDGothicNeoM00" w:hAnsi="AppleSDGothicNeoM00"/>
          <w:bCs/>
          <w:color w:val="000000"/>
          <w:sz w:val="22"/>
          <w:szCs w:val="22"/>
        </w:rPr>
      </w:pPr>
      <w:r w:rsidRPr="004C7AE4">
        <w:rPr>
          <w:rFonts w:ascii="AppleSDGothicNeoM00" w:eastAsia="AppleSDGothicNeoM00" w:hAnsi="AppleSDGothicNeoM00" w:hint="eastAsia"/>
          <w:bCs/>
          <w:color w:val="000000"/>
          <w:sz w:val="22"/>
          <w:szCs w:val="22"/>
        </w:rPr>
        <w:t>X</w:t>
      </w:r>
      <w:r w:rsidRPr="004C7AE4">
        <w:rPr>
          <w:rFonts w:ascii="AppleSDGothicNeoM00" w:eastAsia="AppleSDGothicNeoM00" w:hAnsi="AppleSDGothicNeoM00"/>
          <w:bCs/>
          <w:color w:val="000000"/>
          <w:sz w:val="22"/>
          <w:szCs w:val="22"/>
        </w:rPr>
        <w:t>XXX</w:t>
      </w:r>
      <w:r w:rsidR="00E84765" w:rsidRPr="004C7AE4">
        <w:rPr>
          <w:rFonts w:ascii="AppleSDGothicNeoM00" w:eastAsia="AppleSDGothicNeoM00" w:hAnsi="AppleSDGothicNeoM00" w:hint="eastAsia"/>
          <w:bCs/>
          <w:color w:val="000000"/>
          <w:sz w:val="22"/>
          <w:szCs w:val="22"/>
        </w:rPr>
        <w:t>(</w:t>
      </w:r>
      <w:r w:rsidRPr="004C7AE4">
        <w:rPr>
          <w:rFonts w:ascii="AppleSDGothicNeoM00" w:eastAsia="AppleSDGothicNeoM00" w:hAnsi="AppleSDGothicNeoM00" w:hint="eastAsia"/>
          <w:bCs/>
          <w:color w:val="000000"/>
          <w:sz w:val="22"/>
          <w:szCs w:val="22"/>
        </w:rPr>
        <w:t>취득일</w:t>
      </w:r>
      <w:r w:rsidR="00E84765" w:rsidRPr="004C7AE4">
        <w:rPr>
          <w:rFonts w:ascii="AppleSDGothicNeoM00" w:eastAsia="AppleSDGothicNeoM00" w:hAnsi="AppleSDGothicNeoM00"/>
          <w:bCs/>
          <w:color w:val="000000"/>
          <w:sz w:val="22"/>
          <w:szCs w:val="22"/>
        </w:rPr>
        <w:t>)</w:t>
      </w:r>
    </w:p>
    <w:sectPr w:rsidR="008437BD" w:rsidRPr="004C7AE4" w:rsidSect="006A2F36">
      <w:footerReference w:type="even" r:id="rId8"/>
      <w:footerReference w:type="default" r:id="rId9"/>
      <w:pgSz w:w="11906" w:h="16838"/>
      <w:pgMar w:top="1417" w:right="1273" w:bottom="1134" w:left="1273" w:header="1440" w:footer="144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8A143C" w14:textId="77777777" w:rsidR="00EB33B3" w:rsidRDefault="00EB33B3">
      <w:r>
        <w:separator/>
      </w:r>
    </w:p>
  </w:endnote>
  <w:endnote w:type="continuationSeparator" w:id="0">
    <w:p w14:paraId="01B17883" w14:textId="77777777" w:rsidR="00EB33B3" w:rsidRDefault="00EB3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명조">
    <w:altName w:val="바탕"/>
    <w:charset w:val="81"/>
    <w:family w:val="roman"/>
    <w:pitch w:val="variable"/>
    <w:sig w:usb0="800002A7" w:usb1="09D7FCFB" w:usb2="00000010" w:usb3="00000000" w:csb0="00080001" w:csb1="00000000"/>
  </w:font>
  <w:font w:name="바탕체">
    <w:altName w:val="Cambria"/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신명조">
    <w:altName w:val="HY그래픽M"/>
    <w:panose1 w:val="00000000000000000000"/>
    <w:charset w:val="81"/>
    <w:family w:val="roman"/>
    <w:notTrueType/>
    <w:pitch w:val="default"/>
  </w:font>
  <w:font w:name="AppleSDGothicNeoM00">
    <w:panose1 w:val="02000503000000000000"/>
    <w:charset w:val="81"/>
    <w:family w:val="auto"/>
    <w:pitch w:val="variable"/>
    <w:sig w:usb0="F00002EF" w:usb1="19DFFCFF" w:usb2="00000016" w:usb3="00000000" w:csb0="003A0015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DFA109" w14:textId="77777777" w:rsidR="00495FD1" w:rsidRDefault="00495FD1">
    <w:pPr>
      <w:pStyle w:val="a8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>
      <w:rPr>
        <w:rStyle w:val="a9"/>
        <w:noProof/>
      </w:rPr>
      <w:t>1</w:t>
    </w:r>
    <w:r>
      <w:rPr>
        <w:rStyle w:val="a9"/>
      </w:rPr>
      <w:fldChar w:fldCharType="end"/>
    </w:r>
  </w:p>
  <w:p w14:paraId="5F31AC5C" w14:textId="77777777" w:rsidR="00495FD1" w:rsidRDefault="00495FD1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1673889"/>
      <w:docPartObj>
        <w:docPartGallery w:val="Page Numbers (Bottom of Page)"/>
        <w:docPartUnique/>
      </w:docPartObj>
    </w:sdtPr>
    <w:sdtContent>
      <w:p w14:paraId="55E7E202" w14:textId="477B7839" w:rsidR="00495FD1" w:rsidRDefault="00495FD1" w:rsidP="00E84765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27D98" w:rsidRPr="00D27D98">
          <w:rPr>
            <w:noProof/>
            <w:lang w:val="ko-KR"/>
          </w:rPr>
          <w:t>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9F9E10" w14:textId="77777777" w:rsidR="00EB33B3" w:rsidRDefault="00EB33B3">
      <w:r>
        <w:separator/>
      </w:r>
    </w:p>
  </w:footnote>
  <w:footnote w:type="continuationSeparator" w:id="0">
    <w:p w14:paraId="76D29993" w14:textId="77777777" w:rsidR="00EB33B3" w:rsidRDefault="00EB33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250F3"/>
    <w:multiLevelType w:val="hybridMultilevel"/>
    <w:tmpl w:val="CCFA1DD2"/>
    <w:lvl w:ilvl="0" w:tplc="8DF6AB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1BA6637"/>
    <w:multiLevelType w:val="hybridMultilevel"/>
    <w:tmpl w:val="B8261A0C"/>
    <w:lvl w:ilvl="0" w:tplc="3E8E251A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03784FB1"/>
    <w:multiLevelType w:val="hybridMultilevel"/>
    <w:tmpl w:val="D8AA753E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5EC50A5"/>
    <w:multiLevelType w:val="hybridMultilevel"/>
    <w:tmpl w:val="967C7E08"/>
    <w:lvl w:ilvl="0" w:tplc="507653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15B446A1"/>
    <w:multiLevelType w:val="hybridMultilevel"/>
    <w:tmpl w:val="49022A80"/>
    <w:lvl w:ilvl="0" w:tplc="302EA6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5" w15:restartNumberingAfterBreak="0">
    <w:nsid w:val="1CF10EA5"/>
    <w:multiLevelType w:val="hybridMultilevel"/>
    <w:tmpl w:val="701A0386"/>
    <w:lvl w:ilvl="0" w:tplc="D9C636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21DE0884"/>
    <w:multiLevelType w:val="hybridMultilevel"/>
    <w:tmpl w:val="D102B67C"/>
    <w:lvl w:ilvl="0" w:tplc="0409000F">
      <w:start w:val="1"/>
      <w:numFmt w:val="decimal"/>
      <w:lvlText w:val="%1."/>
      <w:lvlJc w:val="left"/>
      <w:pPr>
        <w:tabs>
          <w:tab w:val="num" w:pos="400"/>
        </w:tabs>
        <w:ind w:left="4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269256DB"/>
    <w:multiLevelType w:val="hybridMultilevel"/>
    <w:tmpl w:val="B5E49F7E"/>
    <w:lvl w:ilvl="0" w:tplc="9EE09FDE">
      <w:numFmt w:val="bullet"/>
      <w:lvlText w:val="-"/>
      <w:lvlJc w:val="left"/>
      <w:pPr>
        <w:ind w:left="760" w:hanging="360"/>
      </w:pPr>
      <w:rPr>
        <w:rFonts w:ascii="나눔명조" w:eastAsia="나눔명조" w:hAnsi="나눔명조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0491E15"/>
    <w:multiLevelType w:val="hybridMultilevel"/>
    <w:tmpl w:val="736209D2"/>
    <w:lvl w:ilvl="0" w:tplc="04090001">
      <w:start w:val="1"/>
      <w:numFmt w:val="bullet"/>
      <w:lvlText w:val="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</w:abstractNum>
  <w:abstractNum w:abstractNumId="9" w15:restartNumberingAfterBreak="0">
    <w:nsid w:val="37FC003E"/>
    <w:multiLevelType w:val="hybridMultilevel"/>
    <w:tmpl w:val="A466519E"/>
    <w:lvl w:ilvl="0" w:tplc="FC305E3C">
      <w:numFmt w:val="bullet"/>
      <w:lvlText w:val="-"/>
      <w:lvlJc w:val="left"/>
      <w:pPr>
        <w:ind w:left="760" w:hanging="360"/>
      </w:pPr>
      <w:rPr>
        <w:rFonts w:ascii="나눔명조" w:eastAsia="나눔명조" w:hAnsi="나눔명조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45754FC9"/>
    <w:multiLevelType w:val="hybridMultilevel"/>
    <w:tmpl w:val="55809338"/>
    <w:lvl w:ilvl="0" w:tplc="89E6E7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1" w15:restartNumberingAfterBreak="0">
    <w:nsid w:val="4C297BE0"/>
    <w:multiLevelType w:val="hybridMultilevel"/>
    <w:tmpl w:val="1AFEE470"/>
    <w:lvl w:ilvl="0" w:tplc="04090001">
      <w:start w:val="1"/>
      <w:numFmt w:val="bullet"/>
      <w:lvlText w:val="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</w:abstractNum>
  <w:abstractNum w:abstractNumId="12" w15:restartNumberingAfterBreak="0">
    <w:nsid w:val="4DDC2F6F"/>
    <w:multiLevelType w:val="hybridMultilevel"/>
    <w:tmpl w:val="6F42C236"/>
    <w:lvl w:ilvl="0" w:tplc="3FC60600">
      <w:numFmt w:val="bullet"/>
      <w:lvlText w:val="-"/>
      <w:lvlJc w:val="left"/>
      <w:pPr>
        <w:ind w:left="760" w:hanging="360"/>
      </w:pPr>
      <w:rPr>
        <w:rFonts w:ascii="나눔명조" w:eastAsia="나눔명조" w:hAnsi="나눔명조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5F8B2723"/>
    <w:multiLevelType w:val="hybridMultilevel"/>
    <w:tmpl w:val="01649080"/>
    <w:lvl w:ilvl="0" w:tplc="F55ED4D2">
      <w:numFmt w:val="bullet"/>
      <w:lvlText w:val="-"/>
      <w:lvlJc w:val="left"/>
      <w:pPr>
        <w:ind w:left="760" w:hanging="360"/>
      </w:pPr>
      <w:rPr>
        <w:rFonts w:ascii="나눔명조" w:eastAsia="나눔명조" w:hAnsi="나눔명조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652468C3"/>
    <w:multiLevelType w:val="hybridMultilevel"/>
    <w:tmpl w:val="11B0E218"/>
    <w:lvl w:ilvl="0" w:tplc="C7BE3EFE">
      <w:start w:val="1"/>
      <w:numFmt w:val="decimal"/>
      <w:lvlText w:val="%1."/>
      <w:lvlJc w:val="left"/>
      <w:pPr>
        <w:ind w:left="8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95" w:hanging="400"/>
      </w:pPr>
    </w:lvl>
    <w:lvl w:ilvl="2" w:tplc="0409001B" w:tentative="1">
      <w:start w:val="1"/>
      <w:numFmt w:val="lowerRoman"/>
      <w:lvlText w:val="%3."/>
      <w:lvlJc w:val="right"/>
      <w:pPr>
        <w:ind w:left="1695" w:hanging="400"/>
      </w:pPr>
    </w:lvl>
    <w:lvl w:ilvl="3" w:tplc="0409000F" w:tentative="1">
      <w:start w:val="1"/>
      <w:numFmt w:val="decimal"/>
      <w:lvlText w:val="%4."/>
      <w:lvlJc w:val="left"/>
      <w:pPr>
        <w:ind w:left="2095" w:hanging="400"/>
      </w:pPr>
    </w:lvl>
    <w:lvl w:ilvl="4" w:tplc="04090019" w:tentative="1">
      <w:start w:val="1"/>
      <w:numFmt w:val="upperLetter"/>
      <w:lvlText w:val="%5."/>
      <w:lvlJc w:val="left"/>
      <w:pPr>
        <w:ind w:left="2495" w:hanging="400"/>
      </w:pPr>
    </w:lvl>
    <w:lvl w:ilvl="5" w:tplc="0409001B" w:tentative="1">
      <w:start w:val="1"/>
      <w:numFmt w:val="lowerRoman"/>
      <w:lvlText w:val="%6."/>
      <w:lvlJc w:val="right"/>
      <w:pPr>
        <w:ind w:left="2895" w:hanging="400"/>
      </w:pPr>
    </w:lvl>
    <w:lvl w:ilvl="6" w:tplc="0409000F" w:tentative="1">
      <w:start w:val="1"/>
      <w:numFmt w:val="decimal"/>
      <w:lvlText w:val="%7."/>
      <w:lvlJc w:val="left"/>
      <w:pPr>
        <w:ind w:left="3295" w:hanging="400"/>
      </w:pPr>
    </w:lvl>
    <w:lvl w:ilvl="7" w:tplc="04090019" w:tentative="1">
      <w:start w:val="1"/>
      <w:numFmt w:val="upperLetter"/>
      <w:lvlText w:val="%8."/>
      <w:lvlJc w:val="left"/>
      <w:pPr>
        <w:ind w:left="3695" w:hanging="400"/>
      </w:pPr>
    </w:lvl>
    <w:lvl w:ilvl="8" w:tplc="0409001B" w:tentative="1">
      <w:start w:val="1"/>
      <w:numFmt w:val="lowerRoman"/>
      <w:lvlText w:val="%9."/>
      <w:lvlJc w:val="right"/>
      <w:pPr>
        <w:ind w:left="4095" w:hanging="400"/>
      </w:pPr>
    </w:lvl>
  </w:abstractNum>
  <w:abstractNum w:abstractNumId="15" w15:restartNumberingAfterBreak="0">
    <w:nsid w:val="6D2B658B"/>
    <w:multiLevelType w:val="hybridMultilevel"/>
    <w:tmpl w:val="89842B48"/>
    <w:lvl w:ilvl="0" w:tplc="04090001">
      <w:start w:val="1"/>
      <w:numFmt w:val="bullet"/>
      <w:lvlText w:val="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</w:abstractNum>
  <w:abstractNum w:abstractNumId="16" w15:restartNumberingAfterBreak="0">
    <w:nsid w:val="6DFE65A0"/>
    <w:multiLevelType w:val="hybridMultilevel"/>
    <w:tmpl w:val="E8A228C8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7E1A0AD8"/>
    <w:multiLevelType w:val="hybridMultilevel"/>
    <w:tmpl w:val="8B62DA9A"/>
    <w:lvl w:ilvl="0" w:tplc="622E11E2">
      <w:numFmt w:val="bullet"/>
      <w:lvlText w:val="-"/>
      <w:lvlJc w:val="left"/>
      <w:pPr>
        <w:ind w:left="760" w:hanging="360"/>
      </w:pPr>
      <w:rPr>
        <w:rFonts w:ascii="나눔명조" w:eastAsia="나눔명조" w:hAnsi="나눔명조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261492949">
    <w:abstractNumId w:val="15"/>
  </w:num>
  <w:num w:numId="2" w16cid:durableId="592738674">
    <w:abstractNumId w:val="16"/>
  </w:num>
  <w:num w:numId="3" w16cid:durableId="1484813719">
    <w:abstractNumId w:val="2"/>
  </w:num>
  <w:num w:numId="4" w16cid:durableId="2145586334">
    <w:abstractNumId w:val="6"/>
  </w:num>
  <w:num w:numId="5" w16cid:durableId="1252735004">
    <w:abstractNumId w:val="8"/>
  </w:num>
  <w:num w:numId="6" w16cid:durableId="2093160389">
    <w:abstractNumId w:val="11"/>
  </w:num>
  <w:num w:numId="7" w16cid:durableId="379520024">
    <w:abstractNumId w:val="0"/>
  </w:num>
  <w:num w:numId="8" w16cid:durableId="1826042161">
    <w:abstractNumId w:val="3"/>
  </w:num>
  <w:num w:numId="9" w16cid:durableId="1635481081">
    <w:abstractNumId w:val="1"/>
  </w:num>
  <w:num w:numId="10" w16cid:durableId="1900283517">
    <w:abstractNumId w:val="5"/>
  </w:num>
  <w:num w:numId="11" w16cid:durableId="554706482">
    <w:abstractNumId w:val="10"/>
  </w:num>
  <w:num w:numId="12" w16cid:durableId="1479034960">
    <w:abstractNumId w:val="14"/>
  </w:num>
  <w:num w:numId="13" w16cid:durableId="1498962959">
    <w:abstractNumId w:val="4"/>
  </w:num>
  <w:num w:numId="14" w16cid:durableId="323315906">
    <w:abstractNumId w:val="9"/>
  </w:num>
  <w:num w:numId="15" w16cid:durableId="2091585141">
    <w:abstractNumId w:val="7"/>
  </w:num>
  <w:num w:numId="16" w16cid:durableId="773599971">
    <w:abstractNumId w:val="17"/>
  </w:num>
  <w:num w:numId="17" w16cid:durableId="294873710">
    <w:abstractNumId w:val="13"/>
  </w:num>
  <w:num w:numId="18" w16cid:durableId="159169366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attachedTemplate r:id="rId1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B7D"/>
    <w:rsid w:val="00004455"/>
    <w:rsid w:val="0000477C"/>
    <w:rsid w:val="00004968"/>
    <w:rsid w:val="00005944"/>
    <w:rsid w:val="0000612D"/>
    <w:rsid w:val="00013705"/>
    <w:rsid w:val="00013904"/>
    <w:rsid w:val="0002295D"/>
    <w:rsid w:val="0002780C"/>
    <w:rsid w:val="00027C08"/>
    <w:rsid w:val="00030BE3"/>
    <w:rsid w:val="00032E47"/>
    <w:rsid w:val="00033BB8"/>
    <w:rsid w:val="00035CBF"/>
    <w:rsid w:val="00036351"/>
    <w:rsid w:val="000411E2"/>
    <w:rsid w:val="00043115"/>
    <w:rsid w:val="00045B09"/>
    <w:rsid w:val="00045D57"/>
    <w:rsid w:val="00046FB8"/>
    <w:rsid w:val="00050740"/>
    <w:rsid w:val="000527DA"/>
    <w:rsid w:val="00052AE6"/>
    <w:rsid w:val="00053868"/>
    <w:rsid w:val="0005557D"/>
    <w:rsid w:val="00055971"/>
    <w:rsid w:val="00060AA0"/>
    <w:rsid w:val="00061B91"/>
    <w:rsid w:val="00062D61"/>
    <w:rsid w:val="000726EA"/>
    <w:rsid w:val="00076428"/>
    <w:rsid w:val="00076932"/>
    <w:rsid w:val="00081CA9"/>
    <w:rsid w:val="00081F5E"/>
    <w:rsid w:val="00082235"/>
    <w:rsid w:val="00082C0E"/>
    <w:rsid w:val="00082E37"/>
    <w:rsid w:val="000929A9"/>
    <w:rsid w:val="00093563"/>
    <w:rsid w:val="00093954"/>
    <w:rsid w:val="000951FE"/>
    <w:rsid w:val="000958B4"/>
    <w:rsid w:val="00097E18"/>
    <w:rsid w:val="000A0805"/>
    <w:rsid w:val="000A2D04"/>
    <w:rsid w:val="000B23DF"/>
    <w:rsid w:val="000B7BD7"/>
    <w:rsid w:val="000C201C"/>
    <w:rsid w:val="000C29F9"/>
    <w:rsid w:val="000C4ECA"/>
    <w:rsid w:val="000C67F2"/>
    <w:rsid w:val="000C73BF"/>
    <w:rsid w:val="000C746C"/>
    <w:rsid w:val="000D02B1"/>
    <w:rsid w:val="000D412F"/>
    <w:rsid w:val="000F00FD"/>
    <w:rsid w:val="000F497D"/>
    <w:rsid w:val="000F5B8E"/>
    <w:rsid w:val="000F7A2F"/>
    <w:rsid w:val="00105F38"/>
    <w:rsid w:val="0010674A"/>
    <w:rsid w:val="001105F3"/>
    <w:rsid w:val="00111E55"/>
    <w:rsid w:val="00113EB0"/>
    <w:rsid w:val="0011580F"/>
    <w:rsid w:val="00117D69"/>
    <w:rsid w:val="0012156B"/>
    <w:rsid w:val="0012165F"/>
    <w:rsid w:val="001223BE"/>
    <w:rsid w:val="0012335B"/>
    <w:rsid w:val="00124B40"/>
    <w:rsid w:val="001257E8"/>
    <w:rsid w:val="00130AC1"/>
    <w:rsid w:val="001358AA"/>
    <w:rsid w:val="00136F03"/>
    <w:rsid w:val="00140821"/>
    <w:rsid w:val="00141400"/>
    <w:rsid w:val="00144789"/>
    <w:rsid w:val="00147201"/>
    <w:rsid w:val="0015170A"/>
    <w:rsid w:val="00155673"/>
    <w:rsid w:val="001565ED"/>
    <w:rsid w:val="0015692D"/>
    <w:rsid w:val="0016261C"/>
    <w:rsid w:val="00163180"/>
    <w:rsid w:val="001642E0"/>
    <w:rsid w:val="00166876"/>
    <w:rsid w:val="00177ED8"/>
    <w:rsid w:val="001838F9"/>
    <w:rsid w:val="00183A91"/>
    <w:rsid w:val="00183E08"/>
    <w:rsid w:val="0018596A"/>
    <w:rsid w:val="00186A5E"/>
    <w:rsid w:val="001911B4"/>
    <w:rsid w:val="00192170"/>
    <w:rsid w:val="001A277C"/>
    <w:rsid w:val="001A4449"/>
    <w:rsid w:val="001A5D2F"/>
    <w:rsid w:val="001C68E5"/>
    <w:rsid w:val="001D1319"/>
    <w:rsid w:val="001D3912"/>
    <w:rsid w:val="001F2FFA"/>
    <w:rsid w:val="001F6620"/>
    <w:rsid w:val="00201645"/>
    <w:rsid w:val="0021158F"/>
    <w:rsid w:val="00212A9E"/>
    <w:rsid w:val="002149E9"/>
    <w:rsid w:val="002223A3"/>
    <w:rsid w:val="00225C47"/>
    <w:rsid w:val="00226B8F"/>
    <w:rsid w:val="002309F8"/>
    <w:rsid w:val="0023122A"/>
    <w:rsid w:val="002341DF"/>
    <w:rsid w:val="0023519C"/>
    <w:rsid w:val="00237E1F"/>
    <w:rsid w:val="00246DF6"/>
    <w:rsid w:val="00247D03"/>
    <w:rsid w:val="00247EB1"/>
    <w:rsid w:val="00252AE4"/>
    <w:rsid w:val="0025551A"/>
    <w:rsid w:val="0026445C"/>
    <w:rsid w:val="0026705E"/>
    <w:rsid w:val="00267277"/>
    <w:rsid w:val="00277FBC"/>
    <w:rsid w:val="00280E13"/>
    <w:rsid w:val="00281644"/>
    <w:rsid w:val="00281918"/>
    <w:rsid w:val="0028212B"/>
    <w:rsid w:val="00286C2F"/>
    <w:rsid w:val="002878B5"/>
    <w:rsid w:val="0029026D"/>
    <w:rsid w:val="0029364B"/>
    <w:rsid w:val="002A19F5"/>
    <w:rsid w:val="002A25C2"/>
    <w:rsid w:val="002A3E07"/>
    <w:rsid w:val="002B0F5F"/>
    <w:rsid w:val="002B3D10"/>
    <w:rsid w:val="002B3F6D"/>
    <w:rsid w:val="002B546E"/>
    <w:rsid w:val="002C2819"/>
    <w:rsid w:val="002C7D90"/>
    <w:rsid w:val="002D0178"/>
    <w:rsid w:val="002D21AC"/>
    <w:rsid w:val="002D4082"/>
    <w:rsid w:val="002E07E7"/>
    <w:rsid w:val="002E3FDF"/>
    <w:rsid w:val="002E49EB"/>
    <w:rsid w:val="002F157C"/>
    <w:rsid w:val="002F4860"/>
    <w:rsid w:val="00301820"/>
    <w:rsid w:val="00312E03"/>
    <w:rsid w:val="00323E9E"/>
    <w:rsid w:val="00325B7D"/>
    <w:rsid w:val="00325D3E"/>
    <w:rsid w:val="00327778"/>
    <w:rsid w:val="00335FB5"/>
    <w:rsid w:val="003377EF"/>
    <w:rsid w:val="0034112B"/>
    <w:rsid w:val="0034369C"/>
    <w:rsid w:val="003456DD"/>
    <w:rsid w:val="00345876"/>
    <w:rsid w:val="003512F2"/>
    <w:rsid w:val="00352F3E"/>
    <w:rsid w:val="003559A5"/>
    <w:rsid w:val="0035620B"/>
    <w:rsid w:val="00357AC4"/>
    <w:rsid w:val="00363C2D"/>
    <w:rsid w:val="003652FB"/>
    <w:rsid w:val="003665CE"/>
    <w:rsid w:val="003671CD"/>
    <w:rsid w:val="003806C4"/>
    <w:rsid w:val="00381032"/>
    <w:rsid w:val="0038188D"/>
    <w:rsid w:val="003841F6"/>
    <w:rsid w:val="00391F39"/>
    <w:rsid w:val="003959E6"/>
    <w:rsid w:val="00397077"/>
    <w:rsid w:val="003972E6"/>
    <w:rsid w:val="003A29C4"/>
    <w:rsid w:val="003A4A7D"/>
    <w:rsid w:val="003A7038"/>
    <w:rsid w:val="003A7EA2"/>
    <w:rsid w:val="003B41D3"/>
    <w:rsid w:val="003B5ADB"/>
    <w:rsid w:val="003B6B6B"/>
    <w:rsid w:val="003C00B7"/>
    <w:rsid w:val="003C0E36"/>
    <w:rsid w:val="003D7764"/>
    <w:rsid w:val="003F3A28"/>
    <w:rsid w:val="003F4F7F"/>
    <w:rsid w:val="00400DBD"/>
    <w:rsid w:val="004072C6"/>
    <w:rsid w:val="00407C69"/>
    <w:rsid w:val="00410F0C"/>
    <w:rsid w:val="00411578"/>
    <w:rsid w:val="00412733"/>
    <w:rsid w:val="00415FEE"/>
    <w:rsid w:val="00420733"/>
    <w:rsid w:val="004211A7"/>
    <w:rsid w:val="00422676"/>
    <w:rsid w:val="0042479E"/>
    <w:rsid w:val="00425E5A"/>
    <w:rsid w:val="00440376"/>
    <w:rsid w:val="004429D5"/>
    <w:rsid w:val="00444006"/>
    <w:rsid w:val="00444A73"/>
    <w:rsid w:val="004458C6"/>
    <w:rsid w:val="004472EC"/>
    <w:rsid w:val="004502C0"/>
    <w:rsid w:val="00451014"/>
    <w:rsid w:val="00452FA0"/>
    <w:rsid w:val="00460C3B"/>
    <w:rsid w:val="004628DC"/>
    <w:rsid w:val="00463D82"/>
    <w:rsid w:val="00471A64"/>
    <w:rsid w:val="00476DC2"/>
    <w:rsid w:val="0048234D"/>
    <w:rsid w:val="00482DED"/>
    <w:rsid w:val="00482EF2"/>
    <w:rsid w:val="00483071"/>
    <w:rsid w:val="00491063"/>
    <w:rsid w:val="00495287"/>
    <w:rsid w:val="00495FD1"/>
    <w:rsid w:val="004960FC"/>
    <w:rsid w:val="004A3EFA"/>
    <w:rsid w:val="004A7F7C"/>
    <w:rsid w:val="004B1D8A"/>
    <w:rsid w:val="004B1F22"/>
    <w:rsid w:val="004C0B9A"/>
    <w:rsid w:val="004C0EEF"/>
    <w:rsid w:val="004C2E35"/>
    <w:rsid w:val="004C72EE"/>
    <w:rsid w:val="004C7AE4"/>
    <w:rsid w:val="004D07F3"/>
    <w:rsid w:val="004D092E"/>
    <w:rsid w:val="004D7DC0"/>
    <w:rsid w:val="004E392F"/>
    <w:rsid w:val="004E4C91"/>
    <w:rsid w:val="004E70DC"/>
    <w:rsid w:val="004E7E34"/>
    <w:rsid w:val="004F24E4"/>
    <w:rsid w:val="004F2A52"/>
    <w:rsid w:val="004F3325"/>
    <w:rsid w:val="004F4F7E"/>
    <w:rsid w:val="005070CA"/>
    <w:rsid w:val="005108B2"/>
    <w:rsid w:val="00512BF4"/>
    <w:rsid w:val="0051484B"/>
    <w:rsid w:val="00521B14"/>
    <w:rsid w:val="00521E11"/>
    <w:rsid w:val="005220D2"/>
    <w:rsid w:val="00523110"/>
    <w:rsid w:val="005341CE"/>
    <w:rsid w:val="005349F8"/>
    <w:rsid w:val="00541B5E"/>
    <w:rsid w:val="005459E2"/>
    <w:rsid w:val="00546513"/>
    <w:rsid w:val="00550109"/>
    <w:rsid w:val="00550E6F"/>
    <w:rsid w:val="005514DB"/>
    <w:rsid w:val="00553460"/>
    <w:rsid w:val="005535E2"/>
    <w:rsid w:val="00553A89"/>
    <w:rsid w:val="005655A6"/>
    <w:rsid w:val="005731E9"/>
    <w:rsid w:val="00577053"/>
    <w:rsid w:val="00583EDB"/>
    <w:rsid w:val="0058725D"/>
    <w:rsid w:val="005930DB"/>
    <w:rsid w:val="005978D3"/>
    <w:rsid w:val="005A616E"/>
    <w:rsid w:val="005C1DFD"/>
    <w:rsid w:val="005C5443"/>
    <w:rsid w:val="005D40AC"/>
    <w:rsid w:val="005E05D0"/>
    <w:rsid w:val="005E1849"/>
    <w:rsid w:val="005F4384"/>
    <w:rsid w:val="005F51D8"/>
    <w:rsid w:val="005F7F03"/>
    <w:rsid w:val="0061009B"/>
    <w:rsid w:val="006111DD"/>
    <w:rsid w:val="00612C68"/>
    <w:rsid w:val="00615292"/>
    <w:rsid w:val="00623222"/>
    <w:rsid w:val="00627415"/>
    <w:rsid w:val="00630728"/>
    <w:rsid w:val="00632AF4"/>
    <w:rsid w:val="00640570"/>
    <w:rsid w:val="006445C0"/>
    <w:rsid w:val="00650945"/>
    <w:rsid w:val="006545D0"/>
    <w:rsid w:val="0065678C"/>
    <w:rsid w:val="00661562"/>
    <w:rsid w:val="006667E6"/>
    <w:rsid w:val="00667840"/>
    <w:rsid w:val="00671900"/>
    <w:rsid w:val="006759F4"/>
    <w:rsid w:val="006802D9"/>
    <w:rsid w:val="006869AE"/>
    <w:rsid w:val="0069059F"/>
    <w:rsid w:val="00692AEE"/>
    <w:rsid w:val="006A2F36"/>
    <w:rsid w:val="006B044F"/>
    <w:rsid w:val="006B423D"/>
    <w:rsid w:val="006B5F34"/>
    <w:rsid w:val="006C22CC"/>
    <w:rsid w:val="006C6655"/>
    <w:rsid w:val="006D4187"/>
    <w:rsid w:val="006E3D96"/>
    <w:rsid w:val="006E482F"/>
    <w:rsid w:val="006E5106"/>
    <w:rsid w:val="006E5552"/>
    <w:rsid w:val="006E7299"/>
    <w:rsid w:val="006F018B"/>
    <w:rsid w:val="006F2B5F"/>
    <w:rsid w:val="006F38FA"/>
    <w:rsid w:val="006F7CB8"/>
    <w:rsid w:val="0070400A"/>
    <w:rsid w:val="007062A4"/>
    <w:rsid w:val="00715350"/>
    <w:rsid w:val="007240C9"/>
    <w:rsid w:val="007300F6"/>
    <w:rsid w:val="0073611C"/>
    <w:rsid w:val="00737D62"/>
    <w:rsid w:val="00737F4E"/>
    <w:rsid w:val="00745E05"/>
    <w:rsid w:val="007460A9"/>
    <w:rsid w:val="00746B88"/>
    <w:rsid w:val="0075170F"/>
    <w:rsid w:val="00754FEA"/>
    <w:rsid w:val="0076031B"/>
    <w:rsid w:val="0076195C"/>
    <w:rsid w:val="007627F6"/>
    <w:rsid w:val="00774B8E"/>
    <w:rsid w:val="00777FE8"/>
    <w:rsid w:val="00783276"/>
    <w:rsid w:val="0078462B"/>
    <w:rsid w:val="00786358"/>
    <w:rsid w:val="007863AD"/>
    <w:rsid w:val="007908A9"/>
    <w:rsid w:val="00796185"/>
    <w:rsid w:val="007975F0"/>
    <w:rsid w:val="007A0007"/>
    <w:rsid w:val="007A0AA7"/>
    <w:rsid w:val="007A2791"/>
    <w:rsid w:val="007A49B5"/>
    <w:rsid w:val="007A4B48"/>
    <w:rsid w:val="007C19D9"/>
    <w:rsid w:val="007C2976"/>
    <w:rsid w:val="007C46DE"/>
    <w:rsid w:val="007C50EA"/>
    <w:rsid w:val="007F2910"/>
    <w:rsid w:val="007F4E00"/>
    <w:rsid w:val="007F728B"/>
    <w:rsid w:val="00800EF5"/>
    <w:rsid w:val="00804EE4"/>
    <w:rsid w:val="00806BEB"/>
    <w:rsid w:val="0081666D"/>
    <w:rsid w:val="0082363B"/>
    <w:rsid w:val="00825602"/>
    <w:rsid w:val="00827BDB"/>
    <w:rsid w:val="00830C5B"/>
    <w:rsid w:val="00832937"/>
    <w:rsid w:val="00834F12"/>
    <w:rsid w:val="00835290"/>
    <w:rsid w:val="008357A2"/>
    <w:rsid w:val="00836886"/>
    <w:rsid w:val="00837DD8"/>
    <w:rsid w:val="00842F64"/>
    <w:rsid w:val="0084323C"/>
    <w:rsid w:val="008437BD"/>
    <w:rsid w:val="0084701E"/>
    <w:rsid w:val="00851B42"/>
    <w:rsid w:val="00862520"/>
    <w:rsid w:val="00873327"/>
    <w:rsid w:val="00875CB2"/>
    <w:rsid w:val="00875F94"/>
    <w:rsid w:val="008811B7"/>
    <w:rsid w:val="008870DE"/>
    <w:rsid w:val="00891E0C"/>
    <w:rsid w:val="008A0DC0"/>
    <w:rsid w:val="008B5786"/>
    <w:rsid w:val="008C0043"/>
    <w:rsid w:val="008C28B2"/>
    <w:rsid w:val="008D16CA"/>
    <w:rsid w:val="008D1B74"/>
    <w:rsid w:val="008E20E3"/>
    <w:rsid w:val="008E5A77"/>
    <w:rsid w:val="008F6162"/>
    <w:rsid w:val="00900281"/>
    <w:rsid w:val="00903782"/>
    <w:rsid w:val="00904015"/>
    <w:rsid w:val="0090624A"/>
    <w:rsid w:val="00906A4A"/>
    <w:rsid w:val="00912137"/>
    <w:rsid w:val="00912EC8"/>
    <w:rsid w:val="009130D6"/>
    <w:rsid w:val="0091550A"/>
    <w:rsid w:val="00925E2C"/>
    <w:rsid w:val="009307F3"/>
    <w:rsid w:val="00932BA4"/>
    <w:rsid w:val="009363DA"/>
    <w:rsid w:val="009451C3"/>
    <w:rsid w:val="00945865"/>
    <w:rsid w:val="00946B93"/>
    <w:rsid w:val="00947975"/>
    <w:rsid w:val="00954485"/>
    <w:rsid w:val="0096289F"/>
    <w:rsid w:val="00977DD3"/>
    <w:rsid w:val="00977F0E"/>
    <w:rsid w:val="00985A00"/>
    <w:rsid w:val="009901DC"/>
    <w:rsid w:val="00991A20"/>
    <w:rsid w:val="00991BD8"/>
    <w:rsid w:val="00992042"/>
    <w:rsid w:val="00996B51"/>
    <w:rsid w:val="009A327E"/>
    <w:rsid w:val="009A3976"/>
    <w:rsid w:val="009C2E9F"/>
    <w:rsid w:val="009C331D"/>
    <w:rsid w:val="009C3461"/>
    <w:rsid w:val="009C3B93"/>
    <w:rsid w:val="009C475F"/>
    <w:rsid w:val="009D57E1"/>
    <w:rsid w:val="009D5EB5"/>
    <w:rsid w:val="009D79D4"/>
    <w:rsid w:val="009E14AF"/>
    <w:rsid w:val="00A0167E"/>
    <w:rsid w:val="00A03F39"/>
    <w:rsid w:val="00A138E5"/>
    <w:rsid w:val="00A1529D"/>
    <w:rsid w:val="00A16786"/>
    <w:rsid w:val="00A2763A"/>
    <w:rsid w:val="00A31D19"/>
    <w:rsid w:val="00A344FB"/>
    <w:rsid w:val="00A368F7"/>
    <w:rsid w:val="00A44B04"/>
    <w:rsid w:val="00A55C8D"/>
    <w:rsid w:val="00A57529"/>
    <w:rsid w:val="00A60FE5"/>
    <w:rsid w:val="00A64E02"/>
    <w:rsid w:val="00A65B2C"/>
    <w:rsid w:val="00A670BA"/>
    <w:rsid w:val="00A7025F"/>
    <w:rsid w:val="00A7447B"/>
    <w:rsid w:val="00A76A63"/>
    <w:rsid w:val="00A81B2E"/>
    <w:rsid w:val="00A81EB4"/>
    <w:rsid w:val="00A827E7"/>
    <w:rsid w:val="00A849AB"/>
    <w:rsid w:val="00A90E88"/>
    <w:rsid w:val="00A957FB"/>
    <w:rsid w:val="00AA08EF"/>
    <w:rsid w:val="00AA17A3"/>
    <w:rsid w:val="00AA19E5"/>
    <w:rsid w:val="00AA43BE"/>
    <w:rsid w:val="00AA4557"/>
    <w:rsid w:val="00AB3251"/>
    <w:rsid w:val="00AB47D5"/>
    <w:rsid w:val="00AC32E3"/>
    <w:rsid w:val="00AC3842"/>
    <w:rsid w:val="00AC4A68"/>
    <w:rsid w:val="00AC7DE6"/>
    <w:rsid w:val="00AD093E"/>
    <w:rsid w:val="00AD1446"/>
    <w:rsid w:val="00AD283A"/>
    <w:rsid w:val="00AD515E"/>
    <w:rsid w:val="00AD6272"/>
    <w:rsid w:val="00AD6333"/>
    <w:rsid w:val="00AE2879"/>
    <w:rsid w:val="00AE2EE7"/>
    <w:rsid w:val="00AE62CD"/>
    <w:rsid w:val="00AF2559"/>
    <w:rsid w:val="00AF7DA7"/>
    <w:rsid w:val="00B00B47"/>
    <w:rsid w:val="00B02AD8"/>
    <w:rsid w:val="00B12FE4"/>
    <w:rsid w:val="00B15BC0"/>
    <w:rsid w:val="00B16F32"/>
    <w:rsid w:val="00B17F48"/>
    <w:rsid w:val="00B20226"/>
    <w:rsid w:val="00B31324"/>
    <w:rsid w:val="00B409F9"/>
    <w:rsid w:val="00B426E2"/>
    <w:rsid w:val="00B4556D"/>
    <w:rsid w:val="00B478A5"/>
    <w:rsid w:val="00B51D68"/>
    <w:rsid w:val="00B5285A"/>
    <w:rsid w:val="00B538C2"/>
    <w:rsid w:val="00B54094"/>
    <w:rsid w:val="00B555F6"/>
    <w:rsid w:val="00B565EE"/>
    <w:rsid w:val="00B56627"/>
    <w:rsid w:val="00B57683"/>
    <w:rsid w:val="00B577F8"/>
    <w:rsid w:val="00B60FD9"/>
    <w:rsid w:val="00B62A18"/>
    <w:rsid w:val="00B636A9"/>
    <w:rsid w:val="00B662D2"/>
    <w:rsid w:val="00B6741E"/>
    <w:rsid w:val="00B8327B"/>
    <w:rsid w:val="00B862FF"/>
    <w:rsid w:val="00B86DE9"/>
    <w:rsid w:val="00B91189"/>
    <w:rsid w:val="00B91D80"/>
    <w:rsid w:val="00B9216F"/>
    <w:rsid w:val="00B979EB"/>
    <w:rsid w:val="00BA77EC"/>
    <w:rsid w:val="00BB0B84"/>
    <w:rsid w:val="00BC036F"/>
    <w:rsid w:val="00BC3100"/>
    <w:rsid w:val="00BC7E21"/>
    <w:rsid w:val="00BD146C"/>
    <w:rsid w:val="00BD1F04"/>
    <w:rsid w:val="00BD241F"/>
    <w:rsid w:val="00BD7478"/>
    <w:rsid w:val="00BD751F"/>
    <w:rsid w:val="00BE19B7"/>
    <w:rsid w:val="00BE3BE1"/>
    <w:rsid w:val="00BF0C69"/>
    <w:rsid w:val="00BF18E7"/>
    <w:rsid w:val="00C04922"/>
    <w:rsid w:val="00C066BE"/>
    <w:rsid w:val="00C06953"/>
    <w:rsid w:val="00C07CC7"/>
    <w:rsid w:val="00C111A5"/>
    <w:rsid w:val="00C11FCE"/>
    <w:rsid w:val="00C13091"/>
    <w:rsid w:val="00C17A6E"/>
    <w:rsid w:val="00C17C84"/>
    <w:rsid w:val="00C20BCC"/>
    <w:rsid w:val="00C2200F"/>
    <w:rsid w:val="00C27287"/>
    <w:rsid w:val="00C27781"/>
    <w:rsid w:val="00C40837"/>
    <w:rsid w:val="00C43255"/>
    <w:rsid w:val="00C4400D"/>
    <w:rsid w:val="00C44CF8"/>
    <w:rsid w:val="00C45364"/>
    <w:rsid w:val="00C46E78"/>
    <w:rsid w:val="00C4780C"/>
    <w:rsid w:val="00C51328"/>
    <w:rsid w:val="00C5436D"/>
    <w:rsid w:val="00C5525C"/>
    <w:rsid w:val="00C64BD8"/>
    <w:rsid w:val="00C652BE"/>
    <w:rsid w:val="00C719DC"/>
    <w:rsid w:val="00C71AA0"/>
    <w:rsid w:val="00C77B47"/>
    <w:rsid w:val="00C802CC"/>
    <w:rsid w:val="00C82ADF"/>
    <w:rsid w:val="00C866DC"/>
    <w:rsid w:val="00CA49A4"/>
    <w:rsid w:val="00CA550D"/>
    <w:rsid w:val="00CA5D4E"/>
    <w:rsid w:val="00CB16F4"/>
    <w:rsid w:val="00CB286D"/>
    <w:rsid w:val="00CB46FC"/>
    <w:rsid w:val="00CD7581"/>
    <w:rsid w:val="00CD7A7D"/>
    <w:rsid w:val="00CD7CF1"/>
    <w:rsid w:val="00CE030F"/>
    <w:rsid w:val="00CE2053"/>
    <w:rsid w:val="00D02DE9"/>
    <w:rsid w:val="00D04A56"/>
    <w:rsid w:val="00D11C37"/>
    <w:rsid w:val="00D12AEC"/>
    <w:rsid w:val="00D13EDF"/>
    <w:rsid w:val="00D16658"/>
    <w:rsid w:val="00D16FF4"/>
    <w:rsid w:val="00D1760D"/>
    <w:rsid w:val="00D21070"/>
    <w:rsid w:val="00D24336"/>
    <w:rsid w:val="00D27D98"/>
    <w:rsid w:val="00D303EE"/>
    <w:rsid w:val="00D31DB4"/>
    <w:rsid w:val="00D359AA"/>
    <w:rsid w:val="00D36A8C"/>
    <w:rsid w:val="00D63F0B"/>
    <w:rsid w:val="00D655FA"/>
    <w:rsid w:val="00D704F3"/>
    <w:rsid w:val="00D7140F"/>
    <w:rsid w:val="00D75E57"/>
    <w:rsid w:val="00D77DC0"/>
    <w:rsid w:val="00D8021C"/>
    <w:rsid w:val="00D809FD"/>
    <w:rsid w:val="00D84C4E"/>
    <w:rsid w:val="00D8562A"/>
    <w:rsid w:val="00D8625C"/>
    <w:rsid w:val="00D87062"/>
    <w:rsid w:val="00D90489"/>
    <w:rsid w:val="00D9164A"/>
    <w:rsid w:val="00D92ECB"/>
    <w:rsid w:val="00D93CDA"/>
    <w:rsid w:val="00D95AD2"/>
    <w:rsid w:val="00D9765E"/>
    <w:rsid w:val="00DA7F8A"/>
    <w:rsid w:val="00DB0E51"/>
    <w:rsid w:val="00DB3695"/>
    <w:rsid w:val="00DC0BB3"/>
    <w:rsid w:val="00DC765D"/>
    <w:rsid w:val="00DD1F91"/>
    <w:rsid w:val="00DD296B"/>
    <w:rsid w:val="00DD3C9D"/>
    <w:rsid w:val="00DD64AA"/>
    <w:rsid w:val="00DD71B7"/>
    <w:rsid w:val="00DD7D7D"/>
    <w:rsid w:val="00DE02A2"/>
    <w:rsid w:val="00DE6E61"/>
    <w:rsid w:val="00E16838"/>
    <w:rsid w:val="00E20B22"/>
    <w:rsid w:val="00E2389E"/>
    <w:rsid w:val="00E30298"/>
    <w:rsid w:val="00E34EE3"/>
    <w:rsid w:val="00E355E4"/>
    <w:rsid w:val="00E47BCD"/>
    <w:rsid w:val="00E547F1"/>
    <w:rsid w:val="00E64B70"/>
    <w:rsid w:val="00E6721B"/>
    <w:rsid w:val="00E678D6"/>
    <w:rsid w:val="00E67C9C"/>
    <w:rsid w:val="00E714DC"/>
    <w:rsid w:val="00E77A2B"/>
    <w:rsid w:val="00E8091E"/>
    <w:rsid w:val="00E8417D"/>
    <w:rsid w:val="00E844C7"/>
    <w:rsid w:val="00E84765"/>
    <w:rsid w:val="00E8525B"/>
    <w:rsid w:val="00E862DD"/>
    <w:rsid w:val="00EA2B71"/>
    <w:rsid w:val="00EA7856"/>
    <w:rsid w:val="00EB33B3"/>
    <w:rsid w:val="00EB34C9"/>
    <w:rsid w:val="00EB4102"/>
    <w:rsid w:val="00EB4A0F"/>
    <w:rsid w:val="00EB4AD9"/>
    <w:rsid w:val="00EB519C"/>
    <w:rsid w:val="00EB676A"/>
    <w:rsid w:val="00EB710D"/>
    <w:rsid w:val="00EB7168"/>
    <w:rsid w:val="00EB7959"/>
    <w:rsid w:val="00EC2409"/>
    <w:rsid w:val="00EC4040"/>
    <w:rsid w:val="00EC6176"/>
    <w:rsid w:val="00EC6DC4"/>
    <w:rsid w:val="00ED0310"/>
    <w:rsid w:val="00ED1B51"/>
    <w:rsid w:val="00ED29DF"/>
    <w:rsid w:val="00EE1CE8"/>
    <w:rsid w:val="00EE2B3A"/>
    <w:rsid w:val="00EE3EBE"/>
    <w:rsid w:val="00F00749"/>
    <w:rsid w:val="00F0189B"/>
    <w:rsid w:val="00F10A88"/>
    <w:rsid w:val="00F12732"/>
    <w:rsid w:val="00F15C48"/>
    <w:rsid w:val="00F204C8"/>
    <w:rsid w:val="00F20823"/>
    <w:rsid w:val="00F31251"/>
    <w:rsid w:val="00F3181B"/>
    <w:rsid w:val="00F37ED1"/>
    <w:rsid w:val="00F42556"/>
    <w:rsid w:val="00F45096"/>
    <w:rsid w:val="00F5030F"/>
    <w:rsid w:val="00F510CD"/>
    <w:rsid w:val="00F51314"/>
    <w:rsid w:val="00F57E98"/>
    <w:rsid w:val="00F65112"/>
    <w:rsid w:val="00F66132"/>
    <w:rsid w:val="00F70C5B"/>
    <w:rsid w:val="00F71C58"/>
    <w:rsid w:val="00F7490A"/>
    <w:rsid w:val="00F85726"/>
    <w:rsid w:val="00F85E37"/>
    <w:rsid w:val="00F93D9C"/>
    <w:rsid w:val="00FA1CA4"/>
    <w:rsid w:val="00FA3DCA"/>
    <w:rsid w:val="00FB1C8E"/>
    <w:rsid w:val="00FB437D"/>
    <w:rsid w:val="00FC2B6F"/>
    <w:rsid w:val="00FC784D"/>
    <w:rsid w:val="00FD12F0"/>
    <w:rsid w:val="00FD3CEA"/>
    <w:rsid w:val="00FD5DD8"/>
    <w:rsid w:val="00FD65A3"/>
    <w:rsid w:val="00FD67D0"/>
    <w:rsid w:val="00FD7A49"/>
    <w:rsid w:val="00FD7FC8"/>
    <w:rsid w:val="00FE1C6C"/>
    <w:rsid w:val="00FE4002"/>
    <w:rsid w:val="00FE64A5"/>
    <w:rsid w:val="00FE7EAF"/>
    <w:rsid w:val="00FE7FF5"/>
    <w:rsid w:val="00FF2747"/>
    <w:rsid w:val="00FF3C97"/>
    <w:rsid w:val="00FF40BD"/>
    <w:rsid w:val="00FF56DE"/>
    <w:rsid w:val="00FF7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;"/>
  <w14:docId w14:val="5F4C7D8C"/>
  <w15:docId w15:val="{BC5130BC-4E03-46CB-9444-7AB4F2BB8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437BD"/>
    <w:pPr>
      <w:widowControl w:val="0"/>
      <w:autoSpaceDE w:val="0"/>
      <w:autoSpaceDN w:val="0"/>
      <w:adjustRightInd w:val="0"/>
      <w:spacing w:before="100" w:after="100"/>
    </w:pPr>
    <w:rPr>
      <w:sz w:val="24"/>
    </w:rPr>
  </w:style>
  <w:style w:type="paragraph" w:styleId="1">
    <w:name w:val="heading 1"/>
    <w:basedOn w:val="a"/>
    <w:next w:val="a"/>
    <w:link w:val="1Char"/>
    <w:qFormat/>
    <w:rsid w:val="006A2F36"/>
    <w:pPr>
      <w:keepNext/>
      <w:spacing w:before="0" w:after="0"/>
      <w:outlineLvl w:val="0"/>
    </w:pPr>
    <w:rPr>
      <w:b/>
      <w:sz w:val="20"/>
      <w:u w:val="single"/>
    </w:rPr>
  </w:style>
  <w:style w:type="paragraph" w:styleId="2">
    <w:name w:val="heading 2"/>
    <w:basedOn w:val="a"/>
    <w:next w:val="a"/>
    <w:qFormat/>
    <w:rsid w:val="006A2F36"/>
    <w:pPr>
      <w:keepNext/>
      <w:tabs>
        <w:tab w:val="left" w:pos="600"/>
        <w:tab w:val="left" w:pos="1560"/>
        <w:tab w:val="left" w:pos="1680"/>
      </w:tabs>
      <w:spacing w:before="0" w:after="0"/>
      <w:ind w:leftChars="100" w:left="1800" w:rightChars="100" w:right="240" w:hanging="1560"/>
      <w:outlineLvl w:val="1"/>
    </w:pPr>
    <w:rPr>
      <w:rFonts w:ascii="굴림" w:eastAsia="굴림" w:hAnsi="굴림"/>
      <w:b/>
      <w:sz w:val="20"/>
    </w:rPr>
  </w:style>
  <w:style w:type="paragraph" w:styleId="3">
    <w:name w:val="heading 3"/>
    <w:basedOn w:val="a"/>
    <w:next w:val="a"/>
    <w:qFormat/>
    <w:rsid w:val="006A2F36"/>
    <w:pPr>
      <w:keepNext/>
      <w:tabs>
        <w:tab w:val="left" w:pos="600"/>
        <w:tab w:val="left" w:pos="1560"/>
      </w:tabs>
      <w:spacing w:before="0" w:after="0"/>
      <w:ind w:leftChars="-150" w:left="960" w:rightChars="100" w:right="240" w:hanging="1320"/>
      <w:outlineLvl w:val="2"/>
    </w:pPr>
    <w:rPr>
      <w:rFonts w:ascii="굴림" w:eastAsia="굴림" w:hAnsi="굴림"/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initionTerm">
    <w:name w:val="Definition Term"/>
    <w:basedOn w:val="a"/>
    <w:next w:val="DefinitionList"/>
    <w:rsid w:val="006A2F36"/>
    <w:pPr>
      <w:spacing w:before="0" w:after="0"/>
    </w:pPr>
  </w:style>
  <w:style w:type="paragraph" w:customStyle="1" w:styleId="DefinitionList">
    <w:name w:val="Definition List"/>
    <w:basedOn w:val="a"/>
    <w:next w:val="DefinitionTerm"/>
    <w:rsid w:val="006A2F36"/>
    <w:pPr>
      <w:spacing w:before="0" w:after="0"/>
      <w:ind w:left="360"/>
    </w:pPr>
  </w:style>
  <w:style w:type="character" w:customStyle="1" w:styleId="Definition">
    <w:name w:val="Definition"/>
    <w:rsid w:val="006A2F36"/>
    <w:rPr>
      <w:i/>
    </w:rPr>
  </w:style>
  <w:style w:type="paragraph" w:customStyle="1" w:styleId="H1">
    <w:name w:val="H1"/>
    <w:basedOn w:val="a"/>
    <w:next w:val="a"/>
    <w:rsid w:val="006A2F36"/>
    <w:pPr>
      <w:keepNext/>
      <w:outlineLvl w:val="1"/>
    </w:pPr>
    <w:rPr>
      <w:b/>
      <w:kern w:val="36"/>
      <w:sz w:val="48"/>
    </w:rPr>
  </w:style>
  <w:style w:type="paragraph" w:customStyle="1" w:styleId="H2">
    <w:name w:val="H2"/>
    <w:basedOn w:val="a"/>
    <w:next w:val="a"/>
    <w:rsid w:val="006A2F36"/>
    <w:pPr>
      <w:keepNext/>
      <w:outlineLvl w:val="2"/>
    </w:pPr>
    <w:rPr>
      <w:b/>
      <w:sz w:val="36"/>
    </w:rPr>
  </w:style>
  <w:style w:type="paragraph" w:customStyle="1" w:styleId="H3">
    <w:name w:val="H3"/>
    <w:basedOn w:val="a"/>
    <w:next w:val="a"/>
    <w:rsid w:val="006A2F36"/>
    <w:pPr>
      <w:keepNext/>
      <w:outlineLvl w:val="3"/>
    </w:pPr>
    <w:rPr>
      <w:b/>
      <w:sz w:val="28"/>
    </w:rPr>
  </w:style>
  <w:style w:type="paragraph" w:customStyle="1" w:styleId="H4">
    <w:name w:val="H4"/>
    <w:basedOn w:val="a"/>
    <w:next w:val="a"/>
    <w:rsid w:val="006A2F36"/>
    <w:pPr>
      <w:keepNext/>
      <w:outlineLvl w:val="4"/>
    </w:pPr>
    <w:rPr>
      <w:b/>
    </w:rPr>
  </w:style>
  <w:style w:type="paragraph" w:customStyle="1" w:styleId="H5">
    <w:name w:val="H5"/>
    <w:basedOn w:val="a"/>
    <w:next w:val="a"/>
    <w:rsid w:val="006A2F36"/>
    <w:pPr>
      <w:keepNext/>
      <w:outlineLvl w:val="5"/>
    </w:pPr>
    <w:rPr>
      <w:b/>
      <w:sz w:val="20"/>
    </w:rPr>
  </w:style>
  <w:style w:type="paragraph" w:customStyle="1" w:styleId="H6">
    <w:name w:val="H6"/>
    <w:basedOn w:val="a"/>
    <w:next w:val="a"/>
    <w:rsid w:val="006A2F36"/>
    <w:pPr>
      <w:keepNext/>
      <w:outlineLvl w:val="6"/>
    </w:pPr>
    <w:rPr>
      <w:b/>
      <w:sz w:val="16"/>
    </w:rPr>
  </w:style>
  <w:style w:type="paragraph" w:customStyle="1" w:styleId="Address">
    <w:name w:val="Address"/>
    <w:basedOn w:val="a"/>
    <w:next w:val="a"/>
    <w:rsid w:val="006A2F36"/>
    <w:pPr>
      <w:spacing w:before="0" w:after="0"/>
    </w:pPr>
    <w:rPr>
      <w:i/>
    </w:rPr>
  </w:style>
  <w:style w:type="paragraph" w:customStyle="1" w:styleId="Blockquote">
    <w:name w:val="Blockquote"/>
    <w:basedOn w:val="a"/>
    <w:rsid w:val="006A2F36"/>
    <w:pPr>
      <w:ind w:left="360" w:right="360"/>
    </w:pPr>
  </w:style>
  <w:style w:type="character" w:customStyle="1" w:styleId="CITE">
    <w:name w:val="CITE"/>
    <w:rsid w:val="006A2F36"/>
    <w:rPr>
      <w:i/>
    </w:rPr>
  </w:style>
  <w:style w:type="character" w:customStyle="1" w:styleId="CODE">
    <w:name w:val="CODE"/>
    <w:rsid w:val="006A2F36"/>
    <w:rPr>
      <w:rFonts w:ascii="Courier New" w:hAnsi="Courier New"/>
      <w:sz w:val="20"/>
    </w:rPr>
  </w:style>
  <w:style w:type="character" w:styleId="a3">
    <w:name w:val="Emphasis"/>
    <w:basedOn w:val="a0"/>
    <w:qFormat/>
    <w:rsid w:val="006A2F36"/>
    <w:rPr>
      <w:i/>
    </w:rPr>
  </w:style>
  <w:style w:type="character" w:styleId="a4">
    <w:name w:val="Hyperlink"/>
    <w:basedOn w:val="a0"/>
    <w:rsid w:val="006A2F36"/>
    <w:rPr>
      <w:color w:val="0000FF"/>
      <w:u w:val="single"/>
    </w:rPr>
  </w:style>
  <w:style w:type="character" w:styleId="a5">
    <w:name w:val="FollowedHyperlink"/>
    <w:basedOn w:val="a0"/>
    <w:rsid w:val="006A2F36"/>
    <w:rPr>
      <w:color w:val="800080"/>
      <w:u w:val="single"/>
    </w:rPr>
  </w:style>
  <w:style w:type="character" w:customStyle="1" w:styleId="Keyboard">
    <w:name w:val="Keyboard"/>
    <w:rsid w:val="006A2F36"/>
    <w:rPr>
      <w:rFonts w:ascii="Courier New" w:hAnsi="Courier New"/>
      <w:b/>
      <w:sz w:val="20"/>
    </w:rPr>
  </w:style>
  <w:style w:type="paragraph" w:customStyle="1" w:styleId="Preformatted">
    <w:name w:val="Preformatted"/>
    <w:basedOn w:val="a"/>
    <w:rsid w:val="006A2F36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before="0" w:after="0"/>
    </w:pPr>
    <w:rPr>
      <w:rFonts w:ascii="Courier New" w:hAnsi="Courier New"/>
      <w:sz w:val="20"/>
    </w:rPr>
  </w:style>
  <w:style w:type="paragraph" w:customStyle="1" w:styleId="z-BottomofForm1">
    <w:name w:val="z-Bottom of Form1"/>
    <w:next w:val="a"/>
    <w:hidden/>
    <w:rsid w:val="006A2F36"/>
    <w:pPr>
      <w:widowControl w:val="0"/>
      <w:pBdr>
        <w:top w:val="double" w:sz="2" w:space="0" w:color="000000"/>
      </w:pBdr>
      <w:autoSpaceDE w:val="0"/>
      <w:autoSpaceDN w:val="0"/>
      <w:adjustRightInd w:val="0"/>
      <w:jc w:val="center"/>
    </w:pPr>
    <w:rPr>
      <w:rFonts w:ascii="Arial" w:hAnsi="Arial"/>
      <w:vanish/>
      <w:sz w:val="16"/>
    </w:rPr>
  </w:style>
  <w:style w:type="paragraph" w:customStyle="1" w:styleId="z-TopofForm1">
    <w:name w:val="z-Top of Form1"/>
    <w:next w:val="a"/>
    <w:hidden/>
    <w:rsid w:val="006A2F36"/>
    <w:pPr>
      <w:widowControl w:val="0"/>
      <w:pBdr>
        <w:bottom w:val="double" w:sz="2" w:space="0" w:color="000000"/>
      </w:pBdr>
      <w:autoSpaceDE w:val="0"/>
      <w:autoSpaceDN w:val="0"/>
      <w:adjustRightInd w:val="0"/>
      <w:jc w:val="center"/>
    </w:pPr>
    <w:rPr>
      <w:rFonts w:ascii="Arial" w:hAnsi="Arial"/>
      <w:vanish/>
      <w:sz w:val="16"/>
    </w:rPr>
  </w:style>
  <w:style w:type="character" w:customStyle="1" w:styleId="Sample">
    <w:name w:val="Sample"/>
    <w:rsid w:val="006A2F36"/>
    <w:rPr>
      <w:rFonts w:ascii="Courier New" w:hAnsi="Courier New"/>
    </w:rPr>
  </w:style>
  <w:style w:type="character" w:styleId="a6">
    <w:name w:val="Strong"/>
    <w:basedOn w:val="a0"/>
    <w:qFormat/>
    <w:rsid w:val="006A2F36"/>
    <w:rPr>
      <w:b/>
    </w:rPr>
  </w:style>
  <w:style w:type="character" w:customStyle="1" w:styleId="Typewriter">
    <w:name w:val="Typewriter"/>
    <w:rsid w:val="006A2F36"/>
    <w:rPr>
      <w:rFonts w:ascii="Courier New" w:hAnsi="Courier New"/>
      <w:sz w:val="20"/>
    </w:rPr>
  </w:style>
  <w:style w:type="character" w:customStyle="1" w:styleId="Variable">
    <w:name w:val="Variable"/>
    <w:rsid w:val="006A2F36"/>
    <w:rPr>
      <w:i/>
    </w:rPr>
  </w:style>
  <w:style w:type="character" w:customStyle="1" w:styleId="HTMLMarkup">
    <w:name w:val="HTML Markup"/>
    <w:rsid w:val="006A2F36"/>
    <w:rPr>
      <w:vanish/>
      <w:color w:val="FF0000"/>
    </w:rPr>
  </w:style>
  <w:style w:type="character" w:customStyle="1" w:styleId="Comment">
    <w:name w:val="Comment"/>
    <w:rsid w:val="006A2F36"/>
    <w:rPr>
      <w:vanish/>
    </w:rPr>
  </w:style>
  <w:style w:type="paragraph" w:styleId="a7">
    <w:name w:val="Body Text Indent"/>
    <w:basedOn w:val="a"/>
    <w:rsid w:val="006A2F36"/>
    <w:pPr>
      <w:spacing w:before="0" w:after="0"/>
      <w:ind w:left="200"/>
    </w:pPr>
    <w:rPr>
      <w:sz w:val="20"/>
    </w:rPr>
  </w:style>
  <w:style w:type="paragraph" w:styleId="a8">
    <w:name w:val="footer"/>
    <w:basedOn w:val="a"/>
    <w:link w:val="Char"/>
    <w:uiPriority w:val="99"/>
    <w:rsid w:val="006A2F36"/>
    <w:pPr>
      <w:tabs>
        <w:tab w:val="center" w:pos="4252"/>
        <w:tab w:val="right" w:pos="8504"/>
      </w:tabs>
      <w:snapToGrid w:val="0"/>
    </w:pPr>
  </w:style>
  <w:style w:type="character" w:styleId="a9">
    <w:name w:val="page number"/>
    <w:basedOn w:val="a0"/>
    <w:rsid w:val="006A2F36"/>
  </w:style>
  <w:style w:type="paragraph" w:styleId="aa">
    <w:name w:val="Date"/>
    <w:basedOn w:val="a"/>
    <w:next w:val="a"/>
    <w:rsid w:val="006A2F36"/>
    <w:rPr>
      <w:b/>
      <w:sz w:val="20"/>
    </w:rPr>
  </w:style>
  <w:style w:type="paragraph" w:styleId="20">
    <w:name w:val="Body Text Indent 2"/>
    <w:basedOn w:val="a"/>
    <w:link w:val="2Char"/>
    <w:rsid w:val="006A2F36"/>
    <w:pPr>
      <w:spacing w:before="0" w:after="0"/>
      <w:ind w:leftChars="-2" w:left="1680" w:hangingChars="702" w:hanging="1685"/>
    </w:pPr>
  </w:style>
  <w:style w:type="paragraph" w:styleId="30">
    <w:name w:val="Body Text Indent 3"/>
    <w:basedOn w:val="a"/>
    <w:rsid w:val="006A2F36"/>
    <w:pPr>
      <w:ind w:left="480" w:hanging="480"/>
    </w:pPr>
    <w:rPr>
      <w:rFonts w:ascii="굴림" w:hAnsi="굴림"/>
      <w:sz w:val="20"/>
    </w:rPr>
  </w:style>
  <w:style w:type="paragraph" w:styleId="ab">
    <w:name w:val="Title"/>
    <w:basedOn w:val="a"/>
    <w:qFormat/>
    <w:rsid w:val="006A2F36"/>
    <w:pPr>
      <w:wordWrap w:val="0"/>
      <w:autoSpaceDE/>
      <w:autoSpaceDN/>
      <w:adjustRightInd/>
      <w:spacing w:before="0" w:after="0"/>
      <w:jc w:val="center"/>
    </w:pPr>
    <w:rPr>
      <w:kern w:val="2"/>
    </w:rPr>
  </w:style>
  <w:style w:type="paragraph" w:styleId="HTML">
    <w:name w:val="HTML Preformatted"/>
    <w:basedOn w:val="a"/>
    <w:rsid w:val="006A2F3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spacing w:before="0" w:after="0"/>
    </w:pPr>
    <w:rPr>
      <w:rFonts w:ascii="돋움" w:eastAsia="돋움" w:hAnsi="Courier New" w:cs="Courier New"/>
      <w:sz w:val="20"/>
    </w:rPr>
  </w:style>
  <w:style w:type="paragraph" w:styleId="ac">
    <w:name w:val="Normal (Web)"/>
    <w:basedOn w:val="a"/>
    <w:rsid w:val="006A2F36"/>
    <w:pPr>
      <w:widowControl/>
      <w:autoSpaceDE/>
      <w:autoSpaceDN/>
      <w:adjustRightInd/>
      <w:spacing w:beforeAutospacing="1" w:afterAutospacing="1"/>
    </w:pPr>
    <w:rPr>
      <w:rFonts w:ascii="굴림" w:eastAsia="굴림" w:hAnsi="굴림"/>
      <w:szCs w:val="24"/>
    </w:rPr>
  </w:style>
  <w:style w:type="paragraph" w:styleId="ad">
    <w:name w:val="Body Text"/>
    <w:basedOn w:val="a"/>
    <w:link w:val="Char0"/>
    <w:rsid w:val="006A2F36"/>
    <w:rPr>
      <w:sz w:val="22"/>
    </w:rPr>
  </w:style>
  <w:style w:type="paragraph" w:styleId="ae">
    <w:name w:val="Document Map"/>
    <w:basedOn w:val="a"/>
    <w:semiHidden/>
    <w:rsid w:val="006A2F36"/>
    <w:pPr>
      <w:shd w:val="clear" w:color="auto" w:fill="000080"/>
    </w:pPr>
    <w:rPr>
      <w:rFonts w:ascii="Arial" w:eastAsia="돋움" w:hAnsi="Arial"/>
    </w:rPr>
  </w:style>
  <w:style w:type="paragraph" w:customStyle="1" w:styleId="s0">
    <w:name w:val="s0"/>
    <w:rsid w:val="006A2F36"/>
    <w:pPr>
      <w:widowControl w:val="0"/>
      <w:autoSpaceDE w:val="0"/>
      <w:autoSpaceDN w:val="0"/>
      <w:adjustRightInd w:val="0"/>
    </w:pPr>
    <w:rPr>
      <w:rFonts w:ascii="신명조" w:eastAsia="신명조"/>
      <w:sz w:val="24"/>
      <w:szCs w:val="24"/>
    </w:rPr>
  </w:style>
  <w:style w:type="paragraph" w:styleId="af">
    <w:name w:val="Balloon Text"/>
    <w:basedOn w:val="a"/>
    <w:semiHidden/>
    <w:rsid w:val="00DD3C9D"/>
    <w:rPr>
      <w:rFonts w:ascii="Arial" w:eastAsia="돋움" w:hAnsi="Arial"/>
      <w:sz w:val="18"/>
      <w:szCs w:val="18"/>
    </w:rPr>
  </w:style>
  <w:style w:type="paragraph" w:styleId="af0">
    <w:name w:val="header"/>
    <w:basedOn w:val="a"/>
    <w:link w:val="Char1"/>
    <w:rsid w:val="00ED1B5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f0"/>
    <w:rsid w:val="00ED1B51"/>
    <w:rPr>
      <w:sz w:val="24"/>
    </w:rPr>
  </w:style>
  <w:style w:type="character" w:customStyle="1" w:styleId="ptsearchsource1">
    <w:name w:val="ptsearchsource1"/>
    <w:basedOn w:val="a0"/>
    <w:rsid w:val="008D16CA"/>
    <w:rPr>
      <w:b/>
      <w:bCs/>
    </w:rPr>
  </w:style>
  <w:style w:type="character" w:customStyle="1" w:styleId="Char">
    <w:name w:val="바닥글 Char"/>
    <w:basedOn w:val="a0"/>
    <w:link w:val="a8"/>
    <w:uiPriority w:val="99"/>
    <w:rsid w:val="00E8417D"/>
    <w:rPr>
      <w:sz w:val="24"/>
    </w:rPr>
  </w:style>
  <w:style w:type="character" w:styleId="af1">
    <w:name w:val="annotation reference"/>
    <w:basedOn w:val="a0"/>
    <w:semiHidden/>
    <w:unhideWhenUsed/>
    <w:rsid w:val="00D92ECB"/>
    <w:rPr>
      <w:sz w:val="18"/>
      <w:szCs w:val="18"/>
    </w:rPr>
  </w:style>
  <w:style w:type="paragraph" w:styleId="af2">
    <w:name w:val="annotation text"/>
    <w:basedOn w:val="a"/>
    <w:link w:val="Char2"/>
    <w:semiHidden/>
    <w:unhideWhenUsed/>
    <w:rsid w:val="00D92ECB"/>
  </w:style>
  <w:style w:type="character" w:customStyle="1" w:styleId="Char2">
    <w:name w:val="메모 텍스트 Char"/>
    <w:basedOn w:val="a0"/>
    <w:link w:val="af2"/>
    <w:semiHidden/>
    <w:rsid w:val="00D92ECB"/>
    <w:rPr>
      <w:sz w:val="24"/>
    </w:rPr>
  </w:style>
  <w:style w:type="paragraph" w:styleId="af3">
    <w:name w:val="annotation subject"/>
    <w:basedOn w:val="af2"/>
    <w:next w:val="af2"/>
    <w:link w:val="Char3"/>
    <w:semiHidden/>
    <w:unhideWhenUsed/>
    <w:rsid w:val="00D92ECB"/>
    <w:rPr>
      <w:b/>
      <w:bCs/>
    </w:rPr>
  </w:style>
  <w:style w:type="character" w:customStyle="1" w:styleId="Char3">
    <w:name w:val="메모 주제 Char"/>
    <w:basedOn w:val="Char2"/>
    <w:link w:val="af3"/>
    <w:semiHidden/>
    <w:rsid w:val="00D92ECB"/>
    <w:rPr>
      <w:b/>
      <w:bCs/>
      <w:sz w:val="24"/>
    </w:rPr>
  </w:style>
  <w:style w:type="table" w:styleId="af4">
    <w:name w:val="Table Grid"/>
    <w:basedOn w:val="a1"/>
    <w:rsid w:val="00E77A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0">
    <w:name w:val="본문 Char"/>
    <w:basedOn w:val="a0"/>
    <w:link w:val="ad"/>
    <w:rsid w:val="000C73BF"/>
    <w:rPr>
      <w:sz w:val="22"/>
    </w:rPr>
  </w:style>
  <w:style w:type="paragraph" w:styleId="af5">
    <w:name w:val="List Paragraph"/>
    <w:basedOn w:val="a"/>
    <w:uiPriority w:val="34"/>
    <w:qFormat/>
    <w:rsid w:val="005349F8"/>
    <w:pPr>
      <w:ind w:leftChars="400" w:left="800"/>
    </w:pPr>
  </w:style>
  <w:style w:type="character" w:customStyle="1" w:styleId="1Char">
    <w:name w:val="제목 1 Char"/>
    <w:basedOn w:val="a0"/>
    <w:link w:val="1"/>
    <w:rsid w:val="004F4F7E"/>
    <w:rPr>
      <w:b/>
      <w:u w:val="single"/>
    </w:rPr>
  </w:style>
  <w:style w:type="character" w:customStyle="1" w:styleId="2Char">
    <w:name w:val="본문 들여쓰기 2 Char"/>
    <w:basedOn w:val="a0"/>
    <w:link w:val="20"/>
    <w:rsid w:val="004F4F7E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2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4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3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e_kang\Local%20Settings\Temporary%20Internet%20Files\Content.IE5\WZMQMP3H\bio_fin_09_01_22%5b1%5d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020D6C-CBB2-4881-B15B-AC0614A4E3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bio_fin_09_01_22[1].dotx</Template>
  <TotalTime>18</TotalTime>
  <Pages>2</Pages>
  <Words>130</Words>
  <Characters>742</Characters>
  <Application>Microsoft Office Word</Application>
  <DocSecurity>0</DocSecurity>
  <Lines>6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Title</vt:lpstr>
      <vt:lpstr>Title</vt:lpstr>
    </vt:vector>
  </TitlesOfParts>
  <Company>인지과학연구소</Company>
  <LinksUpToDate>false</LinksUpToDate>
  <CharactersWithSpaces>871</CharactersWithSpaces>
  <SharedDoc>false</SharedDoc>
  <HLinks>
    <vt:vector size="6" baseType="variant">
      <vt:variant>
        <vt:i4>786465</vt:i4>
      </vt:variant>
      <vt:variant>
        <vt:i4>0</vt:i4>
      </vt:variant>
      <vt:variant>
        <vt:i4>0</vt:i4>
      </vt:variant>
      <vt:variant>
        <vt:i4>5</vt:i4>
      </vt:variant>
      <vt:variant>
        <vt:lpwstr>mailto:eunjookang@yahoo.com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win</dc:creator>
  <dc:description>11/5/99 update</dc:description>
  <cp:lastModifiedBy>최진서</cp:lastModifiedBy>
  <cp:revision>5</cp:revision>
  <cp:lastPrinted>2020-05-19T07:50:00Z</cp:lastPrinted>
  <dcterms:created xsi:type="dcterms:W3CDTF">2020-05-19T07:53:00Z</dcterms:created>
  <dcterms:modified xsi:type="dcterms:W3CDTF">2023-05-03T08:09:00Z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TML">
    <vt:bool>true</vt:bool>
  </property>
  <property fmtid="{D5CDD505-2E9C-101B-9397-08002B2CF9AE}" pid="3" name="DocumentEncoding">
    <vt:lpwstr>windows-1252</vt:lpwstr>
  </property>
  <property fmtid="{D5CDD505-2E9C-101B-9397-08002B2CF9AE}" pid="4" name="Generator">
    <vt:lpwstr>Microsoft Word 97</vt:lpwstr>
  </property>
  <property fmtid="{D5CDD505-2E9C-101B-9397-08002B2CF9AE}" pid="5" name="UnknownHead_0_1_0">
    <vt:lpwstr>&lt;!--  Created by Applixware HTML Authoring System, Release 4.3 on Thu Dec  3 20:09:32 1998--&gt;</vt:lpwstr>
  </property>
  <property fmtid="{D5CDD505-2E9C-101B-9397-08002B2CF9AE}" pid="6" name="UnknownHead_1_1_0">
    <vt:lpwstr>&lt;!--  Ax:WP:DocVar:HTMLOriginalPath@:"/tmp/ex08132l.aw"--&gt;</vt:lpwstr>
  </property>
</Properties>
</file>